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04" w:rsidRDefault="002F5C04"/>
    <w:tbl>
      <w:tblPr>
        <w:tblStyle w:val="Tablaconcuadrcula"/>
        <w:tblW w:w="0" w:type="auto"/>
        <w:tblLook w:val="04A0"/>
      </w:tblPr>
      <w:tblGrid>
        <w:gridCol w:w="1294"/>
        <w:gridCol w:w="535"/>
        <w:gridCol w:w="1231"/>
        <w:gridCol w:w="3464"/>
        <w:gridCol w:w="1011"/>
        <w:gridCol w:w="682"/>
        <w:gridCol w:w="503"/>
      </w:tblGrid>
      <w:tr w:rsidR="002F5C04" w:rsidTr="00704552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35" w:type="dxa"/>
          </w:tcPr>
          <w:p w:rsidR="002F5C04" w:rsidRPr="000956EC" w:rsidRDefault="00962E48" w:rsidP="00871B3D">
            <w:pPr>
              <w:rPr>
                <w:b/>
              </w:rPr>
            </w:pPr>
            <w:r>
              <w:rPr>
                <w:b/>
              </w:rPr>
              <w:t>1</w:t>
            </w:r>
            <w:r w:rsidR="002F5C04" w:rsidRPr="000956EC">
              <w:rPr>
                <w:b/>
              </w:rPr>
              <w:t>º</w:t>
            </w:r>
          </w:p>
        </w:tc>
        <w:tc>
          <w:tcPr>
            <w:tcW w:w="1231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464" w:type="dxa"/>
          </w:tcPr>
          <w:p w:rsidR="00962E48" w:rsidRDefault="00962E48" w:rsidP="00871B3D">
            <w:r>
              <w:t>SISTEMAS INFORMÁTICOS</w:t>
            </w:r>
          </w:p>
        </w:tc>
        <w:tc>
          <w:tcPr>
            <w:tcW w:w="1693" w:type="dxa"/>
            <w:gridSpan w:val="2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503" w:type="dxa"/>
          </w:tcPr>
          <w:p w:rsidR="002F5C04" w:rsidRDefault="007D4EFD" w:rsidP="00871B3D">
            <w:r>
              <w:t>1ª</w:t>
            </w:r>
          </w:p>
        </w:tc>
      </w:tr>
      <w:tr w:rsidR="00E115CF" w:rsidTr="00704552">
        <w:tc>
          <w:tcPr>
            <w:tcW w:w="1294" w:type="dxa"/>
          </w:tcPr>
          <w:p w:rsidR="00E115CF" w:rsidRPr="00130A30" w:rsidRDefault="00E115CF" w:rsidP="002F5C04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35" w:type="dxa"/>
          </w:tcPr>
          <w:p w:rsidR="00E115CF" w:rsidRPr="000956EC" w:rsidRDefault="007D4EFD" w:rsidP="00871B3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06" w:type="dxa"/>
            <w:gridSpan w:val="3"/>
          </w:tcPr>
          <w:p w:rsidR="00E115CF" w:rsidRDefault="007D4EFD" w:rsidP="00871B3D">
            <w:r>
              <w:t>SI</w:t>
            </w:r>
            <w:r w:rsidR="00EE5B05">
              <w:t>S</w:t>
            </w:r>
            <w:r>
              <w:t>TEMAS INFORMATICOS Y REDES</w:t>
            </w:r>
          </w:p>
        </w:tc>
        <w:tc>
          <w:tcPr>
            <w:tcW w:w="682" w:type="dxa"/>
          </w:tcPr>
          <w:p w:rsidR="00E115CF" w:rsidRDefault="00E115CF" w:rsidP="00871B3D">
            <w:r>
              <w:t>RA</w:t>
            </w:r>
          </w:p>
        </w:tc>
        <w:tc>
          <w:tcPr>
            <w:tcW w:w="503" w:type="dxa"/>
          </w:tcPr>
          <w:p w:rsidR="00E115CF" w:rsidRDefault="007D4EFD" w:rsidP="00871B3D">
            <w:r>
              <w:t>1</w:t>
            </w:r>
          </w:p>
        </w:tc>
      </w:tr>
      <w:tr w:rsidR="00E115CF" w:rsidTr="00704552">
        <w:tc>
          <w:tcPr>
            <w:tcW w:w="1294" w:type="dxa"/>
          </w:tcPr>
          <w:p w:rsidR="00E115CF" w:rsidRPr="00130A30" w:rsidRDefault="00E115CF" w:rsidP="002F5C04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35" w:type="dxa"/>
          </w:tcPr>
          <w:p w:rsidR="00E115CF" w:rsidRPr="000956EC" w:rsidRDefault="00E115CF" w:rsidP="00871B3D">
            <w:pPr>
              <w:rPr>
                <w:b/>
              </w:rPr>
            </w:pPr>
          </w:p>
        </w:tc>
        <w:tc>
          <w:tcPr>
            <w:tcW w:w="5706" w:type="dxa"/>
            <w:gridSpan w:val="3"/>
          </w:tcPr>
          <w:p w:rsidR="00E115CF" w:rsidRDefault="000A65BE" w:rsidP="00871B3D">
            <w:r>
              <w:t>Montaje y verificación de un PC</w:t>
            </w:r>
          </w:p>
        </w:tc>
        <w:tc>
          <w:tcPr>
            <w:tcW w:w="682" w:type="dxa"/>
          </w:tcPr>
          <w:p w:rsidR="00E115CF" w:rsidRDefault="00E115CF" w:rsidP="00871B3D">
            <w:r>
              <w:t>CE</w:t>
            </w:r>
          </w:p>
        </w:tc>
        <w:tc>
          <w:tcPr>
            <w:tcW w:w="503" w:type="dxa"/>
          </w:tcPr>
          <w:p w:rsidR="00E115CF" w:rsidRDefault="000A65BE" w:rsidP="00871B3D">
            <w:r>
              <w:t>B</w:t>
            </w:r>
          </w:p>
        </w:tc>
      </w:tr>
      <w:tr w:rsidR="000956EC" w:rsidTr="00704552">
        <w:tc>
          <w:tcPr>
            <w:tcW w:w="1294" w:type="dxa"/>
          </w:tcPr>
          <w:p w:rsidR="000956EC" w:rsidRPr="00130A30" w:rsidRDefault="000956EC" w:rsidP="002F5C04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6"/>
          </w:tcPr>
          <w:p w:rsidR="000956EC" w:rsidRDefault="006D6F18" w:rsidP="00871B3D">
            <w:r>
              <w:t xml:space="preserve">Francisco </w:t>
            </w:r>
            <w:proofErr w:type="spellStart"/>
            <w:r>
              <w:t>Sitjar</w:t>
            </w:r>
            <w:proofErr w:type="spellEnd"/>
          </w:p>
        </w:tc>
      </w:tr>
    </w:tbl>
    <w:p w:rsidR="000F4DC3" w:rsidRDefault="000F4DC3" w:rsidP="00E63D91"/>
    <w:p w:rsidR="000C76B5" w:rsidRDefault="000C76B5" w:rsidP="00E63D91">
      <w:r>
        <w:t>INDICACIONES DE LA ACTIVIDAD:</w:t>
      </w:r>
    </w:p>
    <w:p w:rsidR="00C12F81" w:rsidRDefault="00C16294" w:rsidP="00E63D91">
      <w:r>
        <w:t>1.- Realiza el montaje de un PC siguiendo los pasos indicados en la guía de montaje</w:t>
      </w:r>
      <w:r w:rsidR="00720DFA">
        <w:t xml:space="preserve">. </w:t>
      </w:r>
    </w:p>
    <w:p w:rsidR="00D11E73" w:rsidRDefault="00C12F81" w:rsidP="00E63D91">
      <w:r>
        <w:t>2.- Durante el proceso, g</w:t>
      </w:r>
      <w:r w:rsidR="00720DFA">
        <w:t xml:space="preserve">raba un video con tu teléfono móvil de una duración máxima de 15 minutos en el que demuestres los pasos realizados y comentando </w:t>
      </w:r>
      <w:r>
        <w:t>el proceso</w:t>
      </w:r>
      <w:r w:rsidR="00720DFA">
        <w:t xml:space="preserve">. </w:t>
      </w:r>
      <w:r w:rsidR="00A62DA9">
        <w:t>(Si dispones de un equipo</w:t>
      </w:r>
      <w:r w:rsidR="004E78CE">
        <w:t xml:space="preserve"> antiguo en </w:t>
      </w:r>
      <w:r w:rsidR="00A62DA9">
        <w:t>tu casa puedes</w:t>
      </w:r>
      <w:r w:rsidR="004E78CE">
        <w:t xml:space="preserve"> hacerlo en tu domicilio si lo deseas.)</w:t>
      </w:r>
      <w:r w:rsidR="00A57474">
        <w:t xml:space="preserve"> </w:t>
      </w:r>
      <w:r w:rsidR="005D0434">
        <w:t>S</w:t>
      </w:r>
      <w:r w:rsidR="00A57474">
        <w:t>u</w:t>
      </w:r>
      <w:r w:rsidR="005D0434">
        <w:t>be</w:t>
      </w:r>
      <w:r w:rsidR="00A57474">
        <w:t xml:space="preserve"> el video a tu espacio en </w:t>
      </w:r>
      <w:proofErr w:type="spellStart"/>
      <w:r w:rsidR="00A57474">
        <w:t>One</w:t>
      </w:r>
      <w:proofErr w:type="spellEnd"/>
      <w:r w:rsidR="00072796">
        <w:t>-</w:t>
      </w:r>
      <w:r w:rsidR="00A57474">
        <w:t>Drive</w:t>
      </w:r>
      <w:r w:rsidR="00256810">
        <w:t xml:space="preserve"> o </w:t>
      </w:r>
      <w:r w:rsidR="00964CC8">
        <w:t>en</w:t>
      </w:r>
      <w:r w:rsidR="00256810">
        <w:t xml:space="preserve"> </w:t>
      </w:r>
      <w:proofErr w:type="spellStart"/>
      <w:r w:rsidR="00256810">
        <w:t>Stream</w:t>
      </w:r>
      <w:proofErr w:type="spellEnd"/>
      <w:r w:rsidR="00964CC8">
        <w:t xml:space="preserve"> y pegar el enlace al mismo en el informe de montaje.</w:t>
      </w:r>
    </w:p>
    <w:p w:rsidR="00E26FC4" w:rsidRDefault="00E26FC4" w:rsidP="00E63D91">
      <w:r>
        <w:t>3.- Durante el montaje o al final del</w:t>
      </w:r>
      <w:r w:rsidR="00964CC8">
        <w:t xml:space="preserve"> </w:t>
      </w:r>
      <w:r>
        <w:t xml:space="preserve">mismo, rellena el informe de montaje </w:t>
      </w:r>
      <w:r w:rsidR="00B14AA7">
        <w:t>que está a continuación.</w:t>
      </w:r>
    </w:p>
    <w:p w:rsidR="00B14AA7" w:rsidRDefault="00B14AA7" w:rsidP="00E63D91">
      <w:r>
        <w:t xml:space="preserve">4.- Una vez finalizado el montaje realiza el testeo del equipo, rellenando </w:t>
      </w:r>
      <w:r w:rsidR="00C93E22">
        <w:t>los datos obtenidos en el informe</w:t>
      </w:r>
      <w:proofErr w:type="gramStart"/>
      <w:r w:rsidR="003F6C78">
        <w:t>.(</w:t>
      </w:r>
      <w:proofErr w:type="gramEnd"/>
      <w:r w:rsidR="003F6C78">
        <w:t>al final)</w:t>
      </w:r>
    </w:p>
    <w:p w:rsidR="000C76B5" w:rsidRDefault="000C76B5" w:rsidP="00E63D91">
      <w:r>
        <w:t xml:space="preserve">5.- </w:t>
      </w:r>
      <w:r w:rsidR="00072796">
        <w:t>Una vez finalizada la</w:t>
      </w:r>
      <w:r w:rsidR="00406C1F">
        <w:t xml:space="preserve"> actividad, sube este informe de montaje a la tarea de </w:t>
      </w:r>
      <w:proofErr w:type="spellStart"/>
      <w:r w:rsidR="00406C1F">
        <w:t>Teams</w:t>
      </w:r>
      <w:proofErr w:type="spellEnd"/>
      <w:r w:rsidR="00406C1F">
        <w:t xml:space="preserve"> habilitada para la entrega.</w:t>
      </w:r>
    </w:p>
    <w:p w:rsidR="00D7738B" w:rsidRDefault="00D7738B" w:rsidP="00D7738B">
      <w:pPr>
        <w:spacing w:after="0" w:line="240" w:lineRule="auto"/>
        <w:jc w:val="center"/>
        <w:rPr>
          <w:b/>
          <w:sz w:val="24"/>
          <w:szCs w:val="24"/>
        </w:rPr>
      </w:pPr>
      <w:r w:rsidRPr="002904B4">
        <w:rPr>
          <w:b/>
          <w:sz w:val="24"/>
          <w:szCs w:val="24"/>
        </w:rPr>
        <w:t>Informe de Montaje</w:t>
      </w:r>
      <w:r w:rsidR="00D11E73">
        <w:rPr>
          <w:b/>
          <w:sz w:val="24"/>
          <w:szCs w:val="24"/>
        </w:rPr>
        <w:t xml:space="preserve"> y testeo</w:t>
      </w:r>
    </w:p>
    <w:p w:rsidR="00D7738B" w:rsidRPr="002904B4" w:rsidRDefault="00D7738B" w:rsidP="00D7738B">
      <w:pPr>
        <w:spacing w:after="0" w:line="240" w:lineRule="auto"/>
        <w:jc w:val="center"/>
        <w:rPr>
          <w:b/>
          <w:sz w:val="24"/>
          <w:szCs w:val="24"/>
        </w:rPr>
      </w:pPr>
    </w:p>
    <w:p w:rsidR="00D7738B" w:rsidRDefault="00D7738B" w:rsidP="00D7738B">
      <w:pPr>
        <w:spacing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0"/>
        <w:gridCol w:w="4567"/>
        <w:gridCol w:w="1275"/>
        <w:gridCol w:w="3686"/>
      </w:tblGrid>
      <w:tr w:rsidR="00D7738B" w:rsidRPr="002904B4" w:rsidTr="00A91336">
        <w:tc>
          <w:tcPr>
            <w:tcW w:w="1070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Técnico:</w:t>
            </w:r>
          </w:p>
        </w:tc>
        <w:tc>
          <w:tcPr>
            <w:tcW w:w="4567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275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Fecha:</w:t>
            </w:r>
          </w:p>
        </w:tc>
        <w:tc>
          <w:tcPr>
            <w:tcW w:w="3686" w:type="dxa"/>
          </w:tcPr>
          <w:p w:rsidR="00D7738B" w:rsidRPr="002904B4" w:rsidRDefault="006D6F18" w:rsidP="00A91336">
            <w:pPr>
              <w:spacing w:after="0" w:line="240" w:lineRule="auto"/>
            </w:pPr>
            <w:r>
              <w:t>18/12/2023</w:t>
            </w:r>
          </w:p>
        </w:tc>
      </w:tr>
      <w:tr w:rsidR="00D7738B" w:rsidRPr="002904B4" w:rsidTr="00A91336">
        <w:trPr>
          <w:cantSplit/>
        </w:trPr>
        <w:tc>
          <w:tcPr>
            <w:tcW w:w="5637" w:type="dxa"/>
            <w:gridSpan w:val="2"/>
            <w:vMerge w:val="restart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Descripción Equipo:</w:t>
            </w:r>
          </w:p>
        </w:tc>
        <w:tc>
          <w:tcPr>
            <w:tcW w:w="1275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Hora Inicio:</w:t>
            </w:r>
          </w:p>
        </w:tc>
        <w:tc>
          <w:tcPr>
            <w:tcW w:w="3686" w:type="dxa"/>
          </w:tcPr>
          <w:p w:rsidR="00D7738B" w:rsidRPr="002904B4" w:rsidRDefault="006D6F18" w:rsidP="00A91336">
            <w:pPr>
              <w:spacing w:after="0" w:line="240" w:lineRule="auto"/>
            </w:pPr>
            <w:r>
              <w:t>17:50</w:t>
            </w:r>
          </w:p>
        </w:tc>
      </w:tr>
      <w:tr w:rsidR="00D7738B" w:rsidRPr="002904B4" w:rsidTr="00A91336">
        <w:trPr>
          <w:cantSplit/>
        </w:trPr>
        <w:tc>
          <w:tcPr>
            <w:tcW w:w="5637" w:type="dxa"/>
            <w:gridSpan w:val="2"/>
            <w:vMerge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275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Hora Fin:</w:t>
            </w:r>
          </w:p>
        </w:tc>
        <w:tc>
          <w:tcPr>
            <w:tcW w:w="3686" w:type="dxa"/>
          </w:tcPr>
          <w:p w:rsidR="00D7738B" w:rsidRPr="002904B4" w:rsidRDefault="006D6F18" w:rsidP="00A91336">
            <w:pPr>
              <w:spacing w:after="0" w:line="240" w:lineRule="auto"/>
            </w:pPr>
            <w:r>
              <w:t>16:40</w:t>
            </w:r>
          </w:p>
        </w:tc>
      </w:tr>
      <w:tr w:rsidR="00D7738B" w:rsidRPr="002904B4" w:rsidTr="00A91336">
        <w:trPr>
          <w:cantSplit/>
        </w:trPr>
        <w:tc>
          <w:tcPr>
            <w:tcW w:w="5637" w:type="dxa"/>
            <w:gridSpan w:val="2"/>
            <w:vMerge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275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Total Tiempo:</w:t>
            </w:r>
          </w:p>
        </w:tc>
        <w:tc>
          <w:tcPr>
            <w:tcW w:w="3686" w:type="dxa"/>
          </w:tcPr>
          <w:p w:rsidR="00D7738B" w:rsidRPr="002904B4" w:rsidRDefault="006D6F18" w:rsidP="00A91336">
            <w:pPr>
              <w:spacing w:after="0" w:line="240" w:lineRule="auto"/>
            </w:pPr>
            <w:r>
              <w:t>50m</w:t>
            </w:r>
          </w:p>
        </w:tc>
      </w:tr>
      <w:tr w:rsidR="00D7738B" w:rsidRPr="002904B4" w:rsidTr="00A91336">
        <w:trPr>
          <w:cantSplit/>
        </w:trPr>
        <w:tc>
          <w:tcPr>
            <w:tcW w:w="10598" w:type="dxa"/>
            <w:gridSpan w:val="4"/>
          </w:tcPr>
          <w:p w:rsidR="00D7738B" w:rsidRPr="002904B4" w:rsidRDefault="00D7738B" w:rsidP="00A91336">
            <w:pPr>
              <w:spacing w:after="0" w:line="240" w:lineRule="auto"/>
              <w:jc w:val="center"/>
            </w:pPr>
            <w:r w:rsidRPr="002904B4">
              <w:rPr>
                <w:b/>
                <w:bCs/>
              </w:rPr>
              <w:t>Enlace al vídeo del montaje:</w:t>
            </w:r>
          </w:p>
        </w:tc>
      </w:tr>
      <w:tr w:rsidR="00D7738B" w:rsidRPr="002904B4" w:rsidTr="00A91336">
        <w:trPr>
          <w:cantSplit/>
        </w:trPr>
        <w:tc>
          <w:tcPr>
            <w:tcW w:w="10598" w:type="dxa"/>
            <w:gridSpan w:val="4"/>
          </w:tcPr>
          <w:p w:rsidR="00D7738B" w:rsidRPr="002904B4" w:rsidRDefault="00D7738B" w:rsidP="00A91336">
            <w:pPr>
              <w:spacing w:after="0" w:line="240" w:lineRule="auto"/>
            </w:pP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t>http://.....</w:t>
            </w:r>
          </w:p>
        </w:tc>
      </w:tr>
    </w:tbl>
    <w:p w:rsidR="00D7738B" w:rsidRDefault="00D7738B" w:rsidP="00D7738B">
      <w:pPr>
        <w:spacing w:after="0" w:line="240" w:lineRule="auto"/>
        <w:rPr>
          <w:sz w:val="18"/>
          <w:szCs w:val="18"/>
        </w:rPr>
      </w:pPr>
    </w:p>
    <w:p w:rsidR="00D7738B" w:rsidRPr="006A4148" w:rsidRDefault="00D7738B" w:rsidP="00D7738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A4148">
        <w:rPr>
          <w:b/>
          <w:bCs/>
          <w:sz w:val="28"/>
          <w:szCs w:val="28"/>
          <w:u w:val="single"/>
        </w:rPr>
        <w:t>MONTAJE:</w:t>
      </w:r>
    </w:p>
    <w:p w:rsidR="00D7738B" w:rsidRDefault="00D7738B" w:rsidP="00D7738B">
      <w:pPr>
        <w:spacing w:after="0" w:line="240" w:lineRule="auto"/>
        <w:rPr>
          <w:b/>
          <w:sz w:val="18"/>
          <w:szCs w:val="18"/>
        </w:rPr>
      </w:pPr>
    </w:p>
    <w:p w:rsidR="00D7738B" w:rsidRPr="002904B4" w:rsidRDefault="00D7738B" w:rsidP="00D7738B">
      <w:pPr>
        <w:spacing w:after="0" w:line="240" w:lineRule="auto"/>
        <w:rPr>
          <w:b/>
        </w:rPr>
      </w:pPr>
      <w:r w:rsidRPr="002904B4">
        <w:rPr>
          <w:b/>
        </w:rPr>
        <w:t>C</w:t>
      </w:r>
      <w:r>
        <w:rPr>
          <w:b/>
        </w:rPr>
        <w:t>HASIS:</w:t>
      </w: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4"/>
        <w:gridCol w:w="2392"/>
        <w:gridCol w:w="971"/>
        <w:gridCol w:w="5932"/>
      </w:tblGrid>
      <w:tr w:rsidR="00D7738B" w:rsidRPr="002904B4" w:rsidTr="00A91336">
        <w:tc>
          <w:tcPr>
            <w:tcW w:w="81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Marca:</w:t>
            </w:r>
          </w:p>
        </w:tc>
        <w:tc>
          <w:tcPr>
            <w:tcW w:w="2410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850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Modelo:</w:t>
            </w:r>
          </w:p>
        </w:tc>
        <w:tc>
          <w:tcPr>
            <w:tcW w:w="5978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</w:tbl>
    <w:p w:rsidR="00D7738B" w:rsidRPr="002904B4" w:rsidRDefault="00D7738B" w:rsidP="00D7738B">
      <w:pPr>
        <w:spacing w:after="0" w:line="240" w:lineRule="auto"/>
      </w:pPr>
      <w:r>
        <w:rPr>
          <w:b/>
        </w:rPr>
        <w:t>FUENTE DE ALIMENTACIÓN:</w:t>
      </w: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2362"/>
        <w:gridCol w:w="971"/>
        <w:gridCol w:w="3120"/>
        <w:gridCol w:w="1053"/>
        <w:gridCol w:w="1783"/>
      </w:tblGrid>
      <w:tr w:rsidR="00D7738B" w:rsidRPr="002904B4" w:rsidTr="00A91336">
        <w:tc>
          <w:tcPr>
            <w:tcW w:w="850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Marca:</w:t>
            </w:r>
          </w:p>
        </w:tc>
        <w:tc>
          <w:tcPr>
            <w:tcW w:w="240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850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Modelo:</w:t>
            </w:r>
          </w:p>
        </w:tc>
        <w:tc>
          <w:tcPr>
            <w:tcW w:w="3173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053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Potencia:</w:t>
            </w:r>
          </w:p>
        </w:tc>
        <w:tc>
          <w:tcPr>
            <w:tcW w:w="1812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</w:tbl>
    <w:p w:rsidR="00D7738B" w:rsidRPr="002904B4" w:rsidRDefault="00D7738B" w:rsidP="00D7738B">
      <w:pPr>
        <w:spacing w:after="0" w:line="240" w:lineRule="auto"/>
        <w:rPr>
          <w:b/>
        </w:rPr>
      </w:pPr>
      <w:r w:rsidRPr="002904B4">
        <w:t xml:space="preserve"> </w:t>
      </w:r>
      <w:r>
        <w:rPr>
          <w:b/>
        </w:rPr>
        <w:t>PLACA BASE:</w:t>
      </w: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84"/>
        <w:gridCol w:w="23"/>
        <w:gridCol w:w="887"/>
        <w:gridCol w:w="48"/>
        <w:gridCol w:w="738"/>
        <w:gridCol w:w="232"/>
        <w:gridCol w:w="281"/>
        <w:gridCol w:w="277"/>
        <w:gridCol w:w="1226"/>
        <w:gridCol w:w="293"/>
        <w:gridCol w:w="820"/>
        <w:gridCol w:w="233"/>
        <w:gridCol w:w="270"/>
        <w:gridCol w:w="507"/>
        <w:gridCol w:w="1280"/>
        <w:gridCol w:w="56"/>
        <w:gridCol w:w="158"/>
        <w:gridCol w:w="1372"/>
      </w:tblGrid>
      <w:tr w:rsidR="00DC3A8F" w:rsidRPr="002904B4" w:rsidTr="00DC3A8F">
        <w:tc>
          <w:tcPr>
            <w:tcW w:w="1284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Marca:</w:t>
            </w:r>
          </w:p>
        </w:tc>
        <w:tc>
          <w:tcPr>
            <w:tcW w:w="2414" w:type="dxa"/>
            <w:gridSpan w:val="7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339" w:type="dxa"/>
            <w:gridSpan w:val="3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Modelo:</w:t>
            </w:r>
          </w:p>
        </w:tc>
        <w:tc>
          <w:tcPr>
            <w:tcW w:w="233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57" w:type="dxa"/>
            <w:gridSpan w:val="3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Chipset:</w:t>
            </w:r>
          </w:p>
        </w:tc>
        <w:tc>
          <w:tcPr>
            <w:tcW w:w="1586" w:type="dxa"/>
            <w:gridSpan w:val="3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C3A8F" w:rsidRPr="002904B4" w:rsidTr="00DC3A8F">
        <w:tc>
          <w:tcPr>
            <w:tcW w:w="1307" w:type="dxa"/>
            <w:gridSpan w:val="2"/>
          </w:tcPr>
          <w:p w:rsidR="00D7738B" w:rsidRPr="00093E12" w:rsidRDefault="00D7738B" w:rsidP="00A91336">
            <w:pPr>
              <w:spacing w:after="0" w:line="240" w:lineRule="auto"/>
              <w:rPr>
                <w:b/>
                <w:bCs/>
              </w:rPr>
            </w:pPr>
            <w:r w:rsidRPr="00093E12">
              <w:rPr>
                <w:b/>
                <w:bCs/>
              </w:rPr>
              <w:t>Procesador:</w:t>
            </w:r>
          </w:p>
        </w:tc>
        <w:tc>
          <w:tcPr>
            <w:tcW w:w="887" w:type="dxa"/>
          </w:tcPr>
          <w:p w:rsidR="00D7738B" w:rsidRPr="002904B4" w:rsidRDefault="00D7738B" w:rsidP="00A91336">
            <w:pPr>
              <w:spacing w:after="0" w:line="240" w:lineRule="auto"/>
            </w:pPr>
            <w:r>
              <w:t>Socket:</w:t>
            </w:r>
          </w:p>
        </w:tc>
        <w:tc>
          <w:tcPr>
            <w:tcW w:w="958" w:type="dxa"/>
            <w:gridSpan w:val="3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65" w:type="dxa"/>
            <w:gridSpan w:val="4"/>
          </w:tcPr>
          <w:p w:rsidR="00D7738B" w:rsidRPr="002904B4" w:rsidRDefault="00D7738B" w:rsidP="00A91336">
            <w:pPr>
              <w:spacing w:after="0" w:line="240" w:lineRule="auto"/>
            </w:pPr>
            <w:r>
              <w:t>Modelos admitidos:</w:t>
            </w:r>
          </w:p>
        </w:tc>
        <w:tc>
          <w:tcPr>
            <w:tcW w:w="4696" w:type="dxa"/>
            <w:gridSpan w:val="8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>
              <w:t>Intel</w:t>
            </w:r>
            <w:r w:rsidRPr="002904B4">
              <w:t xml:space="preserve">  </w:t>
            </w:r>
            <w:r w:rsidRPr="002904B4">
              <w:sym w:font="Wingdings 2" w:char="F0A3"/>
            </w:r>
            <w:r>
              <w:t>AMD</w:t>
            </w:r>
          </w:p>
        </w:tc>
      </w:tr>
      <w:tr w:rsidR="00DC3A8F" w:rsidRPr="002904B4" w:rsidTr="00DC3A8F">
        <w:trPr>
          <w:trHeight w:val="508"/>
        </w:trPr>
        <w:tc>
          <w:tcPr>
            <w:tcW w:w="1307" w:type="dxa"/>
            <w:gridSpan w:val="2"/>
          </w:tcPr>
          <w:p w:rsidR="00D7738B" w:rsidRPr="00093E12" w:rsidRDefault="00D7738B" w:rsidP="00A91336">
            <w:pPr>
              <w:spacing w:after="0" w:line="240" w:lineRule="auto"/>
              <w:rPr>
                <w:b/>
                <w:bCs/>
              </w:rPr>
            </w:pPr>
            <w:r w:rsidRPr="00093E12">
              <w:rPr>
                <w:b/>
                <w:bCs/>
              </w:rPr>
              <w:t xml:space="preserve">Memoria RAM: </w:t>
            </w:r>
          </w:p>
        </w:tc>
        <w:tc>
          <w:tcPr>
            <w:tcW w:w="1661" w:type="dxa"/>
            <w:gridSpan w:val="3"/>
          </w:tcPr>
          <w:p w:rsidR="00D7738B" w:rsidRPr="002904B4" w:rsidRDefault="00D7738B" w:rsidP="00A91336">
            <w:pPr>
              <w:spacing w:after="0" w:line="240" w:lineRule="auto"/>
            </w:pPr>
            <w:r>
              <w:t>Nº de slots:</w:t>
            </w:r>
          </w:p>
        </w:tc>
        <w:tc>
          <w:tcPr>
            <w:tcW w:w="730" w:type="dxa"/>
            <w:gridSpan w:val="3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226" w:type="dxa"/>
          </w:tcPr>
          <w:p w:rsidR="00D7738B" w:rsidRDefault="00D7738B" w:rsidP="00A91336">
            <w:pPr>
              <w:spacing w:after="0" w:line="240" w:lineRule="auto"/>
            </w:pPr>
            <w:r>
              <w:t>Tipo slots: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>
              <w:t>DIMM</w:t>
            </w:r>
            <w:r w:rsidRPr="002904B4">
              <w:t xml:space="preserve">  </w:t>
            </w:r>
            <w:r w:rsidRPr="002904B4">
              <w:sym w:font="Wingdings 2" w:char="F0A3"/>
            </w:r>
            <w:r>
              <w:t>SODIMM</w:t>
            </w:r>
          </w:p>
        </w:tc>
        <w:tc>
          <w:tcPr>
            <w:tcW w:w="4989" w:type="dxa"/>
            <w:gridSpan w:val="9"/>
          </w:tcPr>
          <w:p w:rsidR="00D7738B" w:rsidRDefault="00D7738B" w:rsidP="00A91336">
            <w:pPr>
              <w:spacing w:after="0" w:line="240" w:lineRule="auto"/>
            </w:pPr>
            <w:r>
              <w:t>Tipo de memoria: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>
              <w:t>DDR</w:t>
            </w:r>
            <w:r w:rsidRPr="002904B4">
              <w:t xml:space="preserve">   </w:t>
            </w:r>
            <w:r w:rsidRPr="002904B4">
              <w:sym w:font="Wingdings 2" w:char="F0A3"/>
            </w:r>
            <w:r w:rsidRPr="002904B4">
              <w:t>D</w:t>
            </w:r>
            <w:r>
              <w:t>DR2</w:t>
            </w:r>
            <w:r w:rsidRPr="002904B4">
              <w:t xml:space="preserve">   </w:t>
            </w:r>
            <w:r w:rsidRPr="002904B4">
              <w:sym w:font="Wingdings 2" w:char="F0A3"/>
            </w:r>
            <w:r>
              <w:t>DDR3</w:t>
            </w:r>
            <w:r w:rsidRPr="002904B4">
              <w:t xml:space="preserve">  </w:t>
            </w:r>
            <w:r w:rsidRPr="002904B4">
              <w:sym w:font="Wingdings 2" w:char="F0A3"/>
            </w:r>
            <w:r>
              <w:t>DDR4</w:t>
            </w:r>
          </w:p>
        </w:tc>
      </w:tr>
      <w:tr w:rsidR="00DC3A8F" w:rsidRPr="002904B4" w:rsidTr="00DC3A8F">
        <w:tc>
          <w:tcPr>
            <w:tcW w:w="2242" w:type="dxa"/>
            <w:gridSpan w:val="4"/>
          </w:tcPr>
          <w:p w:rsidR="00D7738B" w:rsidRPr="00126A84" w:rsidRDefault="00D7738B" w:rsidP="00A91336">
            <w:pPr>
              <w:spacing w:after="0" w:line="240" w:lineRule="auto"/>
              <w:rPr>
                <w:b/>
                <w:bCs/>
              </w:rPr>
            </w:pPr>
            <w:r w:rsidRPr="00126A84">
              <w:rPr>
                <w:b/>
                <w:bCs/>
              </w:rPr>
              <w:t xml:space="preserve">Almacenamiento secundario: </w:t>
            </w:r>
          </w:p>
          <w:p w:rsidR="00D7738B" w:rsidRDefault="00D7738B" w:rsidP="00A91336">
            <w:pPr>
              <w:spacing w:after="0" w:line="240" w:lineRule="auto"/>
            </w:pPr>
            <w:r>
              <w:t>(Indicar número y tipo)</w:t>
            </w:r>
          </w:p>
        </w:tc>
        <w:tc>
          <w:tcPr>
            <w:tcW w:w="4805" w:type="dxa"/>
            <w:gridSpan w:val="10"/>
          </w:tcPr>
          <w:p w:rsidR="00D7738B" w:rsidRPr="00093E12" w:rsidRDefault="00D7738B" w:rsidP="00A91336">
            <w:pPr>
              <w:spacing w:after="0" w:line="240" w:lineRule="auto"/>
              <w:jc w:val="center"/>
              <w:rPr>
                <w:b/>
                <w:bCs/>
              </w:rPr>
            </w:pPr>
            <w:r w:rsidRPr="00093E12">
              <w:rPr>
                <w:b/>
                <w:bCs/>
              </w:rPr>
              <w:t>SATA</w:t>
            </w:r>
          </w:p>
          <w:p w:rsidR="00D7738B" w:rsidRDefault="00D7738B" w:rsidP="00A91336">
            <w:pPr>
              <w:spacing w:after="0" w:line="240" w:lineRule="auto"/>
            </w:pPr>
            <w:r>
              <w:t>Nº:</w:t>
            </w:r>
          </w:p>
          <w:p w:rsidR="00D7738B" w:rsidRPr="002904B4" w:rsidRDefault="00D7738B" w:rsidP="00A91336">
            <w:pPr>
              <w:spacing w:after="0" w:line="240" w:lineRule="auto"/>
            </w:pPr>
            <w:r>
              <w:t xml:space="preserve">Tipo: </w:t>
            </w:r>
            <w:r w:rsidRPr="002904B4">
              <w:sym w:font="Wingdings 2" w:char="F0A3"/>
            </w:r>
            <w:r>
              <w:t>SATA1</w:t>
            </w:r>
            <w:r w:rsidRPr="002904B4">
              <w:t xml:space="preserve">   </w:t>
            </w:r>
            <w:r w:rsidRPr="002904B4">
              <w:sym w:font="Wingdings 2" w:char="F0A3"/>
            </w:r>
            <w:r>
              <w:t>SATA2</w:t>
            </w:r>
            <w:r w:rsidRPr="002904B4">
              <w:t xml:space="preserve"> </w:t>
            </w:r>
            <w:r w:rsidRPr="002904B4">
              <w:sym w:font="Wingdings 2" w:char="F0A3"/>
            </w:r>
            <w:r>
              <w:t>SATA3</w:t>
            </w:r>
          </w:p>
        </w:tc>
        <w:tc>
          <w:tcPr>
            <w:tcW w:w="1494" w:type="dxa"/>
            <w:gridSpan w:val="3"/>
          </w:tcPr>
          <w:p w:rsidR="00D7738B" w:rsidRPr="00093E12" w:rsidRDefault="009F47B5" w:rsidP="00A913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M.2</w:t>
            </w:r>
          </w:p>
          <w:p w:rsidR="00D7738B" w:rsidRDefault="00D7738B" w:rsidP="00A91336">
            <w:pPr>
              <w:spacing w:after="0" w:line="240" w:lineRule="auto"/>
            </w:pPr>
            <w:r>
              <w:t>Nº:</w:t>
            </w:r>
          </w:p>
          <w:p w:rsidR="009F47B5" w:rsidRPr="002904B4" w:rsidRDefault="009F47B5" w:rsidP="00A91336">
            <w:pPr>
              <w:spacing w:after="0" w:line="240" w:lineRule="auto"/>
            </w:pPr>
            <w:r>
              <w:t>Tipo:</w:t>
            </w:r>
          </w:p>
        </w:tc>
        <w:tc>
          <w:tcPr>
            <w:tcW w:w="1372" w:type="dxa"/>
          </w:tcPr>
          <w:p w:rsidR="00D7738B" w:rsidRDefault="00D7738B" w:rsidP="00A913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RAID</w:t>
            </w:r>
          </w:p>
          <w:p w:rsidR="00D7738B" w:rsidRPr="00093E12" w:rsidRDefault="00D7738B" w:rsidP="00A91336">
            <w:pPr>
              <w:spacing w:after="0" w:line="240" w:lineRule="auto"/>
              <w:jc w:val="center"/>
              <w:rPr>
                <w:b/>
                <w:bCs/>
              </w:rPr>
            </w:pPr>
            <w:r w:rsidRPr="002904B4">
              <w:sym w:font="Wingdings 2" w:char="F0A3"/>
            </w:r>
            <w:r>
              <w:t xml:space="preserve">Si </w:t>
            </w:r>
            <w:r w:rsidRPr="002904B4">
              <w:t xml:space="preserve">   </w:t>
            </w:r>
            <w:r w:rsidRPr="002904B4">
              <w:sym w:font="Wingdings 2" w:char="F0A3"/>
            </w:r>
            <w:r>
              <w:t>No</w:t>
            </w:r>
          </w:p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C3A8F" w:rsidRPr="002904B4" w:rsidTr="00DC3A8F">
        <w:trPr>
          <w:trHeight w:val="618"/>
        </w:trPr>
        <w:tc>
          <w:tcPr>
            <w:tcW w:w="2242" w:type="dxa"/>
            <w:gridSpan w:val="4"/>
          </w:tcPr>
          <w:p w:rsidR="00DC3A8F" w:rsidRDefault="00DC3A8F" w:rsidP="00A913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Ranuras expansión:</w:t>
            </w:r>
          </w:p>
          <w:p w:rsidR="00DC3A8F" w:rsidRPr="00126A84" w:rsidRDefault="00DC3A8F" w:rsidP="00A91336">
            <w:pPr>
              <w:spacing w:after="0" w:line="240" w:lineRule="auto"/>
              <w:rPr>
                <w:b/>
                <w:bCs/>
              </w:rPr>
            </w:pPr>
            <w:r>
              <w:t>(Indicar número y tipo)</w:t>
            </w:r>
          </w:p>
        </w:tc>
        <w:tc>
          <w:tcPr>
            <w:tcW w:w="1179" w:type="dxa"/>
            <w:gridSpan w:val="3"/>
          </w:tcPr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 w:rsidRPr="002904B4">
              <w:sym w:font="Wingdings 2" w:char="F0A3"/>
            </w:r>
            <w:r>
              <w:rPr>
                <w:b/>
                <w:bCs/>
              </w:rPr>
              <w:t>PCI/AGP: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  <w:p w:rsidR="00705DC3" w:rsidRDefault="00705DC3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1503" w:type="dxa"/>
            <w:gridSpan w:val="2"/>
          </w:tcPr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 w:rsidRPr="002904B4">
              <w:sym w:font="Wingdings 2" w:char="F0A3"/>
            </w:r>
            <w:r>
              <w:rPr>
                <w:b/>
                <w:bCs/>
              </w:rPr>
              <w:t>PCI-E 1x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1616" w:type="dxa"/>
            <w:gridSpan w:val="4"/>
          </w:tcPr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 w:rsidRPr="002904B4">
              <w:sym w:font="Wingdings 2" w:char="F0A3"/>
            </w:r>
            <w:r>
              <w:rPr>
                <w:b/>
                <w:bCs/>
              </w:rPr>
              <w:t>PCI-E 4x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1843" w:type="dxa"/>
            <w:gridSpan w:val="3"/>
          </w:tcPr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 w:rsidRPr="002904B4">
              <w:sym w:font="Wingdings 2" w:char="F0A3"/>
            </w:r>
            <w:r>
              <w:rPr>
                <w:b/>
                <w:bCs/>
              </w:rPr>
              <w:t>PCI-E 8x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1530" w:type="dxa"/>
            <w:gridSpan w:val="2"/>
          </w:tcPr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 w:rsidRPr="002904B4">
              <w:sym w:font="Wingdings 2" w:char="F0A3"/>
            </w:r>
            <w:r>
              <w:rPr>
                <w:b/>
                <w:bCs/>
              </w:rPr>
              <w:t>PCI-E 16x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  <w:p w:rsidR="00DC3A8F" w:rsidRDefault="00DC3A8F" w:rsidP="00DC3A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</w:tr>
      <w:tr w:rsidR="00D7738B" w:rsidRPr="002904B4" w:rsidTr="009F47B5">
        <w:tc>
          <w:tcPr>
            <w:tcW w:w="9913" w:type="dxa"/>
            <w:gridSpan w:val="18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 xml:space="preserve">Componentes Integrados en Placa:    </w:t>
            </w:r>
            <w:r w:rsidRPr="002904B4">
              <w:sym w:font="Wingdings 2" w:char="F0A3"/>
            </w:r>
            <w:r w:rsidRPr="002904B4">
              <w:t xml:space="preserve">Red   </w:t>
            </w:r>
            <w:r w:rsidRPr="002904B4">
              <w:sym w:font="Wingdings 2" w:char="F0A3"/>
            </w:r>
            <w:r w:rsidRPr="002904B4">
              <w:t xml:space="preserve">Video   </w:t>
            </w:r>
            <w:r w:rsidRPr="002904B4">
              <w:sym w:font="Wingdings 2" w:char="F0A3"/>
            </w:r>
            <w:r w:rsidRPr="002904B4">
              <w:t xml:space="preserve">Audio   </w:t>
            </w:r>
            <w:r w:rsidRPr="002904B4">
              <w:sym w:font="Wingdings 2" w:char="F0A3"/>
            </w:r>
            <w:proofErr w:type="spellStart"/>
            <w:r w:rsidRPr="002904B4">
              <w:t>Wi</w:t>
            </w:r>
            <w:proofErr w:type="spellEnd"/>
            <w:r w:rsidRPr="002904B4">
              <w:t>-fi</w:t>
            </w:r>
            <w:r>
              <w:t xml:space="preserve"> </w:t>
            </w:r>
            <w:r w:rsidRPr="002904B4">
              <w:sym w:font="Wingdings 2" w:char="F0A3"/>
            </w:r>
            <w:r>
              <w:t xml:space="preserve">USB 2.0 </w:t>
            </w:r>
            <w:r w:rsidRPr="002904B4">
              <w:sym w:font="Wingdings 2" w:char="F0A3"/>
            </w:r>
            <w:r>
              <w:t xml:space="preserve">USB 3.0 </w:t>
            </w:r>
            <w:r w:rsidRPr="002904B4">
              <w:sym w:font="Wingdings 2" w:char="F0A3"/>
            </w:r>
            <w:r>
              <w:t>USB 3.1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t xml:space="preserve">                                                                  Otros:  </w:t>
            </w:r>
          </w:p>
        </w:tc>
      </w:tr>
      <w:tr w:rsidR="00D7738B" w:rsidRPr="002904B4" w:rsidTr="009F47B5">
        <w:tc>
          <w:tcPr>
            <w:tcW w:w="9913" w:type="dxa"/>
            <w:gridSpan w:val="18"/>
          </w:tcPr>
          <w:p w:rsidR="00D7738B" w:rsidRDefault="00D7738B" w:rsidP="00A91336">
            <w:pPr>
              <w:spacing w:after="0" w:line="240" w:lineRule="auto"/>
            </w:pPr>
            <w:proofErr w:type="spellStart"/>
            <w:r>
              <w:t>Jumpers</w:t>
            </w:r>
            <w:proofErr w:type="spellEnd"/>
            <w:r>
              <w:t xml:space="preserve"> modificados:</w:t>
            </w:r>
          </w:p>
          <w:p w:rsidR="00D7738B" w:rsidRPr="002904B4" w:rsidRDefault="00D7738B" w:rsidP="00A91336">
            <w:pPr>
              <w:spacing w:after="0" w:line="240" w:lineRule="auto"/>
            </w:pPr>
          </w:p>
        </w:tc>
      </w:tr>
    </w:tbl>
    <w:p w:rsidR="00D7738B" w:rsidRPr="002904B4" w:rsidRDefault="00D7738B" w:rsidP="00D7738B">
      <w:pPr>
        <w:spacing w:after="0" w:line="240" w:lineRule="auto"/>
      </w:pPr>
      <w:r>
        <w:rPr>
          <w:b/>
        </w:rPr>
        <w:t>MEMORIA RAM</w:t>
      </w:r>
      <w:r w:rsidRPr="002904B4">
        <w:rPr>
          <w:b/>
        </w:rPr>
        <w:t>:</w:t>
      </w:r>
      <w:r w:rsidRPr="002904B4">
        <w:tab/>
      </w:r>
    </w:p>
    <w:tbl>
      <w:tblPr>
        <w:tblW w:w="10197" w:type="dxa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4"/>
        <w:gridCol w:w="709"/>
        <w:gridCol w:w="28"/>
        <w:gridCol w:w="1560"/>
        <w:gridCol w:w="3515"/>
        <w:gridCol w:w="1701"/>
      </w:tblGrid>
      <w:tr w:rsidR="00D7738B" w:rsidRPr="002904B4" w:rsidTr="00426322">
        <w:tc>
          <w:tcPr>
            <w:tcW w:w="2684" w:type="dxa"/>
          </w:tcPr>
          <w:p w:rsidR="00D7738B" w:rsidRPr="002904B4" w:rsidRDefault="00D7738B" w:rsidP="00A91336">
            <w:pPr>
              <w:spacing w:after="0" w:line="240" w:lineRule="auto"/>
            </w:pPr>
            <w:r>
              <w:t xml:space="preserve">Nº de </w:t>
            </w:r>
            <w:r w:rsidRPr="002904B4">
              <w:t>Módulos instalados:</w:t>
            </w:r>
          </w:p>
        </w:tc>
        <w:tc>
          <w:tcPr>
            <w:tcW w:w="737" w:type="dxa"/>
            <w:gridSpan w:val="2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560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Tipo:</w:t>
            </w:r>
          </w:p>
        </w:tc>
        <w:tc>
          <w:tcPr>
            <w:tcW w:w="3515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>
              <w:t>DDR</w:t>
            </w:r>
            <w:r w:rsidRPr="002904B4">
              <w:t xml:space="preserve">   </w:t>
            </w:r>
            <w:r w:rsidRPr="002904B4">
              <w:sym w:font="Wingdings 2" w:char="F0A3"/>
            </w:r>
            <w:r w:rsidRPr="002904B4">
              <w:t>D</w:t>
            </w:r>
            <w:r>
              <w:t>DR2</w:t>
            </w:r>
            <w:r w:rsidRPr="002904B4">
              <w:t xml:space="preserve">   </w:t>
            </w:r>
            <w:r w:rsidRPr="002904B4">
              <w:sym w:font="Wingdings 2" w:char="F0A3"/>
            </w:r>
            <w:r>
              <w:t>DDR3</w:t>
            </w:r>
            <w:r w:rsidRPr="002904B4">
              <w:t xml:space="preserve">  </w:t>
            </w:r>
            <w:r w:rsidRPr="002904B4">
              <w:sym w:font="Wingdings 2" w:char="F0A3"/>
            </w:r>
            <w:r>
              <w:t>DDR4</w:t>
            </w:r>
          </w:p>
        </w:tc>
        <w:tc>
          <w:tcPr>
            <w:tcW w:w="1701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 w:rsidRPr="002904B4">
              <w:t>Refrigerados</w:t>
            </w:r>
          </w:p>
        </w:tc>
      </w:tr>
      <w:tr w:rsidR="00D7738B" w:rsidRPr="002904B4" w:rsidTr="00426322">
        <w:tc>
          <w:tcPr>
            <w:tcW w:w="2684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Total Memoria Instalada</w:t>
            </w:r>
            <w:r>
              <w:t>(GB)</w:t>
            </w:r>
            <w:r w:rsidRPr="002904B4">
              <w:t>:</w:t>
            </w:r>
          </w:p>
        </w:tc>
        <w:tc>
          <w:tcPr>
            <w:tcW w:w="709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588" w:type="dxa"/>
            <w:gridSpan w:val="2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Canal Múltiple:</w:t>
            </w:r>
          </w:p>
        </w:tc>
        <w:tc>
          <w:tcPr>
            <w:tcW w:w="5216" w:type="dxa"/>
            <w:gridSpan w:val="2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 w:rsidRPr="002904B4">
              <w:t xml:space="preserve">No   </w:t>
            </w:r>
            <w:r w:rsidRPr="002904B4">
              <w:sym w:font="Wingdings 2" w:char="F0A3"/>
            </w:r>
            <w:r w:rsidRPr="002904B4">
              <w:t xml:space="preserve">Doble   </w:t>
            </w:r>
            <w:r w:rsidRPr="002904B4">
              <w:sym w:font="Wingdings 2" w:char="F0A3"/>
            </w:r>
            <w:r w:rsidRPr="002904B4">
              <w:t xml:space="preserve">Triple  </w:t>
            </w:r>
            <w:r w:rsidRPr="002904B4">
              <w:sym w:font="Wingdings 2" w:char="F0A3"/>
            </w:r>
            <w:r w:rsidRPr="002904B4">
              <w:t xml:space="preserve">  </w:t>
            </w:r>
            <w:proofErr w:type="spellStart"/>
            <w:r>
              <w:t>Cuádriple</w:t>
            </w:r>
            <w:proofErr w:type="spellEnd"/>
          </w:p>
        </w:tc>
      </w:tr>
    </w:tbl>
    <w:p w:rsidR="00D7738B" w:rsidRPr="002904B4" w:rsidRDefault="00D7738B" w:rsidP="00D7738B">
      <w:pPr>
        <w:spacing w:after="0" w:line="240" w:lineRule="auto"/>
      </w:pPr>
      <w:r>
        <w:rPr>
          <w:b/>
        </w:rPr>
        <w:t>MICROPROCESADOR:</w:t>
      </w:r>
    </w:p>
    <w:tbl>
      <w:tblPr>
        <w:tblW w:w="10197" w:type="dxa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9"/>
        <w:gridCol w:w="1203"/>
        <w:gridCol w:w="850"/>
        <w:gridCol w:w="1643"/>
        <w:gridCol w:w="971"/>
        <w:gridCol w:w="1684"/>
        <w:gridCol w:w="1494"/>
        <w:gridCol w:w="1483"/>
      </w:tblGrid>
      <w:tr w:rsidR="00D7738B" w:rsidRPr="002904B4" w:rsidTr="00A91336">
        <w:tc>
          <w:tcPr>
            <w:tcW w:w="869" w:type="dxa"/>
          </w:tcPr>
          <w:p w:rsidR="00D7738B" w:rsidRPr="002904B4" w:rsidRDefault="00D7738B" w:rsidP="00A91336">
            <w:pPr>
              <w:spacing w:after="0" w:line="240" w:lineRule="auto"/>
            </w:pPr>
            <w:r>
              <w:t>Socket:</w:t>
            </w:r>
          </w:p>
        </w:tc>
        <w:tc>
          <w:tcPr>
            <w:tcW w:w="1203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850" w:type="dxa"/>
          </w:tcPr>
          <w:p w:rsidR="00D7738B" w:rsidRPr="002904B4" w:rsidRDefault="00D7738B" w:rsidP="00A91336">
            <w:pPr>
              <w:spacing w:after="0" w:line="240" w:lineRule="auto"/>
            </w:pPr>
            <w:r>
              <w:t>Marca:</w:t>
            </w:r>
          </w:p>
        </w:tc>
        <w:tc>
          <w:tcPr>
            <w:tcW w:w="1643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>
              <w:t>Intel</w:t>
            </w:r>
            <w:r w:rsidRPr="002904B4">
              <w:t xml:space="preserve">  </w:t>
            </w:r>
            <w:r w:rsidRPr="002904B4">
              <w:sym w:font="Wingdings 2" w:char="F0A3"/>
            </w:r>
            <w:r>
              <w:t>AMD</w:t>
            </w:r>
          </w:p>
        </w:tc>
        <w:tc>
          <w:tcPr>
            <w:tcW w:w="971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Modelo:</w:t>
            </w:r>
          </w:p>
        </w:tc>
        <w:tc>
          <w:tcPr>
            <w:tcW w:w="1684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1494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Refrigeración:</w:t>
            </w:r>
          </w:p>
        </w:tc>
        <w:tc>
          <w:tcPr>
            <w:tcW w:w="1483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>
              <w:t xml:space="preserve">Aire. </w:t>
            </w:r>
            <w:r w:rsidRPr="002904B4">
              <w:sym w:font="Wingdings 2" w:char="F0A3"/>
            </w:r>
            <w:r>
              <w:t>Liquida.</w:t>
            </w:r>
          </w:p>
        </w:tc>
      </w:tr>
    </w:tbl>
    <w:p w:rsidR="00D7738B" w:rsidRPr="00C54E56" w:rsidRDefault="00D7738B" w:rsidP="00D7738B">
      <w:pPr>
        <w:spacing w:after="0" w:line="240" w:lineRule="auto"/>
        <w:rPr>
          <w:b/>
          <w:bCs/>
        </w:rPr>
      </w:pPr>
      <w:r w:rsidRPr="00C54E56">
        <w:rPr>
          <w:b/>
          <w:bCs/>
        </w:rPr>
        <w:t>ALMACENAMIENTO SECUNDARIO:</w:t>
      </w:r>
    </w:p>
    <w:tbl>
      <w:tblPr>
        <w:tblW w:w="0" w:type="auto"/>
        <w:tblLook w:val="04A0"/>
      </w:tblPr>
      <w:tblGrid>
        <w:gridCol w:w="4209"/>
        <w:gridCol w:w="6249"/>
      </w:tblGrid>
      <w:tr w:rsidR="00D7738B" w:rsidRPr="002904B4" w:rsidTr="00A91336">
        <w:tc>
          <w:tcPr>
            <w:tcW w:w="407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Unidades Ópticas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51"/>
              <w:gridCol w:w="808"/>
              <w:gridCol w:w="1566"/>
              <w:gridCol w:w="1158"/>
            </w:tblGrid>
            <w:tr w:rsidR="00D7738B" w:rsidRPr="002904B4" w:rsidTr="00D7738B">
              <w:tc>
                <w:tcPr>
                  <w:tcW w:w="382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Nº</w:t>
                  </w:r>
                </w:p>
              </w:tc>
              <w:tc>
                <w:tcPr>
                  <w:tcW w:w="924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Tipo</w:t>
                  </w:r>
                </w:p>
              </w:tc>
              <w:tc>
                <w:tcPr>
                  <w:tcW w:w="875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Marca/Modelo</w:t>
                  </w:r>
                </w:p>
              </w:tc>
              <w:tc>
                <w:tcPr>
                  <w:tcW w:w="879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Bus</w:t>
                  </w:r>
                </w:p>
              </w:tc>
            </w:tr>
            <w:tr w:rsidR="00D7738B" w:rsidRPr="002904B4" w:rsidTr="00D7738B">
              <w:tc>
                <w:tcPr>
                  <w:tcW w:w="382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t>1</w:t>
                  </w:r>
                </w:p>
              </w:tc>
              <w:tc>
                <w:tcPr>
                  <w:tcW w:w="924" w:type="dxa"/>
                </w:tcPr>
                <w:p w:rsidR="00D7738B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>CD</w:t>
                  </w:r>
                </w:p>
                <w:p w:rsidR="00D7738B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>DVD</w:t>
                  </w:r>
                </w:p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 xml:space="preserve">Blue </w:t>
                  </w:r>
                  <w:proofErr w:type="spellStart"/>
                  <w:r>
                    <w:t>Ray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875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  <w:tc>
                <w:tcPr>
                  <w:tcW w:w="879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 xml:space="preserve">IDE/ATA </w:t>
                  </w:r>
                  <w:r w:rsidRPr="002904B4">
                    <w:sym w:font="Wingdings 2" w:char="F0A3"/>
                  </w:r>
                  <w:r>
                    <w:t>SATA1</w:t>
                  </w:r>
                  <w:r w:rsidRPr="002904B4">
                    <w:t xml:space="preserve">   </w:t>
                  </w:r>
                  <w:r w:rsidRPr="002904B4">
                    <w:sym w:font="Wingdings 2" w:char="F0A3"/>
                  </w:r>
                  <w:r>
                    <w:t>SATA2</w:t>
                  </w:r>
                  <w:r w:rsidRPr="002904B4">
                    <w:t xml:space="preserve"> </w:t>
                  </w:r>
                  <w:r w:rsidRPr="002904B4">
                    <w:sym w:font="Wingdings 2" w:char="F0A3"/>
                  </w:r>
                  <w:r>
                    <w:t>SATA3</w:t>
                  </w:r>
                </w:p>
              </w:tc>
            </w:tr>
            <w:tr w:rsidR="00D7738B" w:rsidRPr="002904B4" w:rsidTr="00D7738B">
              <w:tc>
                <w:tcPr>
                  <w:tcW w:w="3060" w:type="dxa"/>
                  <w:gridSpan w:val="4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t>Otras:</w:t>
                  </w:r>
                </w:p>
              </w:tc>
            </w:tr>
          </w:tbl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4111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Discos Duros</w:t>
            </w:r>
          </w:p>
          <w:tbl>
            <w:tblPr>
              <w:tblW w:w="6023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51"/>
              <w:gridCol w:w="280"/>
              <w:gridCol w:w="1286"/>
              <w:gridCol w:w="1368"/>
              <w:gridCol w:w="1362"/>
              <w:gridCol w:w="1276"/>
            </w:tblGrid>
            <w:tr w:rsidR="00D7738B" w:rsidRPr="002904B4" w:rsidTr="00406C1F">
              <w:trPr>
                <w:trHeight w:val="553"/>
                <w:jc w:val="right"/>
              </w:trPr>
              <w:tc>
                <w:tcPr>
                  <w:tcW w:w="451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Nº</w:t>
                  </w:r>
                </w:p>
              </w:tc>
              <w:tc>
                <w:tcPr>
                  <w:tcW w:w="1566" w:type="dxa"/>
                  <w:gridSpan w:val="2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Marca/Modelo</w:t>
                  </w:r>
                </w:p>
              </w:tc>
              <w:tc>
                <w:tcPr>
                  <w:tcW w:w="1368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Tipo</w:t>
                  </w:r>
                </w:p>
              </w:tc>
              <w:tc>
                <w:tcPr>
                  <w:tcW w:w="1362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Bus</w:t>
                  </w:r>
                </w:p>
              </w:tc>
              <w:tc>
                <w:tcPr>
                  <w:tcW w:w="1276" w:type="dxa"/>
                  <w:shd w:val="pct12" w:color="auto" w:fill="auto"/>
                </w:tcPr>
                <w:p w:rsidR="00D7738B" w:rsidRPr="002904B4" w:rsidRDefault="00D7738B" w:rsidP="00A91336">
                  <w:pPr>
                    <w:spacing w:after="0" w:line="240" w:lineRule="auto"/>
                    <w:jc w:val="center"/>
                  </w:pPr>
                  <w:r w:rsidRPr="002904B4">
                    <w:t>Capacidad</w:t>
                  </w:r>
                  <w:r>
                    <w:t xml:space="preserve"> (</w:t>
                  </w:r>
                  <w:proofErr w:type="spellStart"/>
                  <w:r>
                    <w:t>GBytes</w:t>
                  </w:r>
                  <w:proofErr w:type="spellEnd"/>
                  <w:r>
                    <w:t>)</w:t>
                  </w:r>
                </w:p>
              </w:tc>
            </w:tr>
            <w:tr w:rsidR="00D7738B" w:rsidRPr="002904B4" w:rsidTr="00406C1F">
              <w:trPr>
                <w:trHeight w:val="834"/>
                <w:jc w:val="right"/>
              </w:trPr>
              <w:tc>
                <w:tcPr>
                  <w:tcW w:w="451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t>1</w:t>
                  </w:r>
                </w:p>
              </w:tc>
              <w:tc>
                <w:tcPr>
                  <w:tcW w:w="1566" w:type="dxa"/>
                  <w:gridSpan w:val="2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  <w:tc>
                <w:tcPr>
                  <w:tcW w:w="1368" w:type="dxa"/>
                </w:tcPr>
                <w:p w:rsidR="00982944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>SSD</w:t>
                  </w:r>
                </w:p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proofErr w:type="spellStart"/>
                  <w:r>
                    <w:t>Magnetico</w:t>
                  </w:r>
                  <w:proofErr w:type="spellEnd"/>
                </w:p>
              </w:tc>
              <w:tc>
                <w:tcPr>
                  <w:tcW w:w="1362" w:type="dxa"/>
                </w:tcPr>
                <w:p w:rsidR="00D7738B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 xml:space="preserve">IDE/ATA </w:t>
                  </w:r>
                  <w:r w:rsidRPr="002904B4">
                    <w:sym w:font="Wingdings 2" w:char="F0A3"/>
                  </w:r>
                  <w:r>
                    <w:t>SATA1</w:t>
                  </w:r>
                  <w:r w:rsidRPr="002904B4">
                    <w:t xml:space="preserve">   </w:t>
                  </w:r>
                  <w:r w:rsidRPr="002904B4">
                    <w:sym w:font="Wingdings 2" w:char="F0A3"/>
                  </w:r>
                  <w:r>
                    <w:t>SATA2</w:t>
                  </w:r>
                  <w:r w:rsidRPr="002904B4">
                    <w:t xml:space="preserve"> </w:t>
                  </w:r>
                  <w:r w:rsidRPr="002904B4">
                    <w:sym w:font="Wingdings 2" w:char="F0A3"/>
                  </w:r>
                  <w:r>
                    <w:t>SATA3</w:t>
                  </w:r>
                </w:p>
                <w:p w:rsidR="00982944" w:rsidRPr="002904B4" w:rsidRDefault="00FD19EF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>PCI-e</w:t>
                  </w:r>
                </w:p>
              </w:tc>
              <w:tc>
                <w:tcPr>
                  <w:tcW w:w="1276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</w:tr>
            <w:tr w:rsidR="00D7738B" w:rsidRPr="002904B4" w:rsidTr="00406C1F">
              <w:trPr>
                <w:trHeight w:val="553"/>
                <w:jc w:val="right"/>
              </w:trPr>
              <w:tc>
                <w:tcPr>
                  <w:tcW w:w="451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t>2</w:t>
                  </w:r>
                </w:p>
              </w:tc>
              <w:tc>
                <w:tcPr>
                  <w:tcW w:w="1566" w:type="dxa"/>
                  <w:gridSpan w:val="2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  <w:tc>
                <w:tcPr>
                  <w:tcW w:w="1368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>SSD</w:t>
                  </w:r>
                  <w:r w:rsidRPr="002904B4">
                    <w:t xml:space="preserve">  </w:t>
                  </w:r>
                  <w:r w:rsidRPr="002904B4">
                    <w:sym w:font="Wingdings 2" w:char="F0A3"/>
                  </w:r>
                  <w:proofErr w:type="spellStart"/>
                  <w:r>
                    <w:t>Magnetico</w:t>
                  </w:r>
                  <w:proofErr w:type="spellEnd"/>
                </w:p>
              </w:tc>
              <w:tc>
                <w:tcPr>
                  <w:tcW w:w="1362" w:type="dxa"/>
                </w:tcPr>
                <w:p w:rsidR="00D7738B" w:rsidRDefault="00D7738B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 xml:space="preserve">IDE/ATA </w:t>
                  </w:r>
                  <w:r w:rsidRPr="002904B4">
                    <w:sym w:font="Wingdings 2" w:char="F0A3"/>
                  </w:r>
                  <w:r>
                    <w:t>SATA1</w:t>
                  </w:r>
                  <w:r w:rsidRPr="002904B4">
                    <w:t xml:space="preserve">   </w:t>
                  </w:r>
                  <w:r w:rsidRPr="002904B4">
                    <w:sym w:font="Wingdings 2" w:char="F0A3"/>
                  </w:r>
                  <w:r>
                    <w:t>SATA2</w:t>
                  </w:r>
                  <w:r w:rsidRPr="002904B4">
                    <w:t xml:space="preserve"> </w:t>
                  </w:r>
                  <w:r w:rsidRPr="002904B4">
                    <w:sym w:font="Wingdings 2" w:char="F0A3"/>
                  </w:r>
                  <w:r>
                    <w:t>SATA3</w:t>
                  </w:r>
                </w:p>
                <w:p w:rsidR="00FD19EF" w:rsidRPr="002904B4" w:rsidRDefault="00FD19EF" w:rsidP="00A91336">
                  <w:pPr>
                    <w:spacing w:after="0" w:line="240" w:lineRule="auto"/>
                  </w:pPr>
                  <w:r w:rsidRPr="002904B4">
                    <w:sym w:font="Wingdings 2" w:char="F0A3"/>
                  </w:r>
                  <w:r>
                    <w:t>PCI-e</w:t>
                  </w:r>
                </w:p>
              </w:tc>
              <w:tc>
                <w:tcPr>
                  <w:tcW w:w="1276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</w:tr>
            <w:tr w:rsidR="00D7738B" w:rsidRPr="002904B4" w:rsidTr="00406C1F">
              <w:trPr>
                <w:trHeight w:val="271"/>
                <w:jc w:val="right"/>
              </w:trPr>
              <w:tc>
                <w:tcPr>
                  <w:tcW w:w="731" w:type="dxa"/>
                  <w:gridSpan w:val="2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  <w:tc>
                <w:tcPr>
                  <w:tcW w:w="5292" w:type="dxa"/>
                  <w:gridSpan w:val="4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t>Otros:</w:t>
                  </w:r>
                </w:p>
              </w:tc>
            </w:tr>
            <w:tr w:rsidR="00D7738B" w:rsidRPr="002904B4" w:rsidTr="00406C1F">
              <w:trPr>
                <w:trHeight w:val="280"/>
                <w:jc w:val="right"/>
              </w:trPr>
              <w:tc>
                <w:tcPr>
                  <w:tcW w:w="731" w:type="dxa"/>
                  <w:gridSpan w:val="2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  <w:tc>
                <w:tcPr>
                  <w:tcW w:w="4016" w:type="dxa"/>
                  <w:gridSpan w:val="3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  <w:r w:rsidRPr="002904B4">
                    <w:t xml:space="preserve">Capacidad Total: </w:t>
                  </w:r>
                </w:p>
              </w:tc>
              <w:tc>
                <w:tcPr>
                  <w:tcW w:w="1276" w:type="dxa"/>
                </w:tcPr>
                <w:p w:rsidR="00D7738B" w:rsidRPr="002904B4" w:rsidRDefault="00D7738B" w:rsidP="00A91336">
                  <w:pPr>
                    <w:spacing w:after="0" w:line="240" w:lineRule="auto"/>
                  </w:pPr>
                </w:p>
              </w:tc>
            </w:tr>
          </w:tbl>
          <w:p w:rsidR="00D7738B" w:rsidRPr="002904B4" w:rsidRDefault="00D7738B" w:rsidP="00A91336">
            <w:pPr>
              <w:spacing w:after="0" w:line="240" w:lineRule="auto"/>
            </w:pPr>
          </w:p>
        </w:tc>
      </w:tr>
    </w:tbl>
    <w:p w:rsidR="00D7738B" w:rsidRDefault="00D7738B" w:rsidP="00D7738B">
      <w:pPr>
        <w:spacing w:after="0" w:line="240" w:lineRule="auto"/>
        <w:rPr>
          <w:b/>
        </w:rPr>
      </w:pPr>
    </w:p>
    <w:p w:rsidR="00D7738B" w:rsidRPr="002904B4" w:rsidRDefault="00AF4D2E" w:rsidP="00D7738B">
      <w:pPr>
        <w:spacing w:after="0" w:line="240" w:lineRule="auto"/>
        <w:rPr>
          <w:b/>
        </w:rPr>
      </w:pPr>
      <w:r>
        <w:rPr>
          <w:b/>
        </w:rPr>
        <w:t>TARJETAS DE EXPANSIÓN</w:t>
      </w:r>
      <w:r w:rsidR="00D7738B" w:rsidRPr="002904B4">
        <w:rPr>
          <w:b/>
        </w:rPr>
        <w:t>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1811"/>
        <w:gridCol w:w="2040"/>
        <w:gridCol w:w="2071"/>
      </w:tblGrid>
      <w:tr w:rsidR="00D7738B" w:rsidRPr="002904B4" w:rsidTr="00A91336">
        <w:tc>
          <w:tcPr>
            <w:tcW w:w="457" w:type="dxa"/>
            <w:shd w:val="pct12" w:color="auto" w:fill="auto"/>
          </w:tcPr>
          <w:p w:rsidR="00D7738B" w:rsidRPr="002904B4" w:rsidRDefault="00D7738B" w:rsidP="00A91336">
            <w:pPr>
              <w:spacing w:after="0" w:line="240" w:lineRule="auto"/>
              <w:jc w:val="center"/>
              <w:rPr>
                <w:b/>
              </w:rPr>
            </w:pPr>
            <w:r w:rsidRPr="002904B4">
              <w:rPr>
                <w:b/>
              </w:rPr>
              <w:t>Nº</w:t>
            </w:r>
          </w:p>
        </w:tc>
        <w:tc>
          <w:tcPr>
            <w:tcW w:w="1811" w:type="dxa"/>
            <w:shd w:val="pct12" w:color="auto" w:fill="auto"/>
          </w:tcPr>
          <w:p w:rsidR="00D7738B" w:rsidRPr="002904B4" w:rsidRDefault="00D7738B" w:rsidP="00A91336">
            <w:pPr>
              <w:spacing w:after="0" w:line="240" w:lineRule="auto"/>
              <w:jc w:val="center"/>
              <w:rPr>
                <w:b/>
              </w:rPr>
            </w:pPr>
            <w:r w:rsidRPr="002904B4">
              <w:rPr>
                <w:b/>
              </w:rPr>
              <w:t>Tipo de tarjeta</w:t>
            </w:r>
          </w:p>
        </w:tc>
        <w:tc>
          <w:tcPr>
            <w:tcW w:w="2040" w:type="dxa"/>
            <w:shd w:val="pct12" w:color="auto" w:fill="auto"/>
          </w:tcPr>
          <w:p w:rsidR="00D7738B" w:rsidRPr="002904B4" w:rsidRDefault="00D7738B" w:rsidP="00A91336">
            <w:pPr>
              <w:spacing w:after="0" w:line="240" w:lineRule="auto"/>
              <w:jc w:val="center"/>
              <w:rPr>
                <w:b/>
              </w:rPr>
            </w:pPr>
            <w:r w:rsidRPr="002904B4">
              <w:rPr>
                <w:b/>
              </w:rPr>
              <w:t>Marca/Modelo</w:t>
            </w:r>
          </w:p>
        </w:tc>
        <w:tc>
          <w:tcPr>
            <w:tcW w:w="2071" w:type="dxa"/>
            <w:shd w:val="pct12" w:color="auto" w:fill="auto"/>
          </w:tcPr>
          <w:p w:rsidR="00D7738B" w:rsidRPr="002904B4" w:rsidRDefault="00D7738B" w:rsidP="00A91336">
            <w:pPr>
              <w:spacing w:after="0" w:line="240" w:lineRule="auto"/>
              <w:jc w:val="center"/>
              <w:rPr>
                <w:b/>
              </w:rPr>
            </w:pPr>
            <w:r w:rsidRPr="002904B4">
              <w:rPr>
                <w:b/>
              </w:rPr>
              <w:t>Bus</w:t>
            </w:r>
          </w:p>
        </w:tc>
      </w:tr>
      <w:tr w:rsidR="00D7738B" w:rsidRPr="002904B4" w:rsidTr="00A91336">
        <w:tc>
          <w:tcPr>
            <w:tcW w:w="45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1</w:t>
            </w:r>
          </w:p>
        </w:tc>
        <w:tc>
          <w:tcPr>
            <w:tcW w:w="181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40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7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7738B" w:rsidRPr="002904B4" w:rsidTr="00A91336">
        <w:tc>
          <w:tcPr>
            <w:tcW w:w="45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2</w:t>
            </w:r>
          </w:p>
        </w:tc>
        <w:tc>
          <w:tcPr>
            <w:tcW w:w="181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40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7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7738B" w:rsidRPr="002904B4" w:rsidTr="00A91336">
        <w:tc>
          <w:tcPr>
            <w:tcW w:w="45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3</w:t>
            </w:r>
          </w:p>
        </w:tc>
        <w:tc>
          <w:tcPr>
            <w:tcW w:w="181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40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7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7738B" w:rsidRPr="002904B4" w:rsidTr="00A91336">
        <w:tc>
          <w:tcPr>
            <w:tcW w:w="45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4</w:t>
            </w:r>
          </w:p>
        </w:tc>
        <w:tc>
          <w:tcPr>
            <w:tcW w:w="181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40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7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7738B" w:rsidRPr="002904B4" w:rsidTr="00A91336">
        <w:tc>
          <w:tcPr>
            <w:tcW w:w="45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5</w:t>
            </w:r>
          </w:p>
        </w:tc>
        <w:tc>
          <w:tcPr>
            <w:tcW w:w="181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40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7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7738B" w:rsidRPr="002904B4" w:rsidTr="00A91336">
        <w:tc>
          <w:tcPr>
            <w:tcW w:w="457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6</w:t>
            </w:r>
          </w:p>
        </w:tc>
        <w:tc>
          <w:tcPr>
            <w:tcW w:w="181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40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  <w:tc>
          <w:tcPr>
            <w:tcW w:w="2071" w:type="dxa"/>
          </w:tcPr>
          <w:p w:rsidR="00D7738B" w:rsidRPr="002904B4" w:rsidRDefault="00D7738B" w:rsidP="00A91336">
            <w:pPr>
              <w:spacing w:after="0" w:line="240" w:lineRule="auto"/>
            </w:pPr>
          </w:p>
        </w:tc>
      </w:tr>
      <w:tr w:rsidR="00D7738B" w:rsidRPr="002904B4" w:rsidTr="00A91336">
        <w:tc>
          <w:tcPr>
            <w:tcW w:w="6379" w:type="dxa"/>
            <w:gridSpan w:val="4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t>Otras:</w:t>
            </w:r>
          </w:p>
        </w:tc>
      </w:tr>
    </w:tbl>
    <w:p w:rsidR="00D7738B" w:rsidRPr="002904B4" w:rsidRDefault="00D7738B" w:rsidP="00D7738B">
      <w:pPr>
        <w:spacing w:after="0" w:line="240" w:lineRule="auto"/>
      </w:pPr>
    </w:p>
    <w:p w:rsidR="00D7738B" w:rsidRPr="002904B4" w:rsidRDefault="00D7738B" w:rsidP="00D7738B">
      <w:pPr>
        <w:spacing w:after="0" w:line="240" w:lineRule="auto"/>
      </w:pPr>
      <w:r w:rsidRPr="002904B4">
        <w:rPr>
          <w:b/>
        </w:rPr>
        <w:t>C</w:t>
      </w:r>
      <w:r w:rsidR="00A415CE">
        <w:rPr>
          <w:b/>
        </w:rPr>
        <w:t>ONECTORES FRONTALES</w:t>
      </w:r>
      <w:r w:rsidRPr="002904B4">
        <w:rPr>
          <w:b/>
        </w:rPr>
        <w:t>:</w:t>
      </w:r>
      <w:r w:rsidRPr="002904B4">
        <w:tab/>
      </w: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84"/>
        <w:gridCol w:w="2397"/>
        <w:gridCol w:w="2541"/>
      </w:tblGrid>
      <w:tr w:rsidR="00D7738B" w:rsidRPr="002904B4" w:rsidTr="00A91336">
        <w:tc>
          <w:tcPr>
            <w:tcW w:w="2684" w:type="dxa"/>
          </w:tcPr>
          <w:p w:rsidR="00D7738B" w:rsidRPr="002904B4" w:rsidRDefault="00D7738B" w:rsidP="00A91336">
            <w:pPr>
              <w:spacing w:after="0" w:line="240" w:lineRule="auto"/>
            </w:pPr>
            <w:r w:rsidRPr="002904B4">
              <w:rPr>
                <w:u w:val="single"/>
              </w:rPr>
              <w:t>Sistema</w:t>
            </w:r>
            <w:r w:rsidRPr="002904B4">
              <w:t>: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 w:rsidRPr="002904B4">
              <w:t xml:space="preserve">Encendido  </w:t>
            </w:r>
            <w:r w:rsidRPr="002904B4">
              <w:sym w:font="Wingdings 2" w:char="F0A3"/>
            </w:r>
            <w:proofErr w:type="spellStart"/>
            <w:r w:rsidRPr="002904B4">
              <w:t>Reset</w:t>
            </w:r>
            <w:proofErr w:type="spellEnd"/>
            <w:r w:rsidRPr="002904B4">
              <w:t xml:space="preserve">  </w:t>
            </w:r>
            <w:r w:rsidRPr="002904B4">
              <w:sym w:font="Wingdings 2" w:char="F0A3"/>
            </w:r>
            <w:r w:rsidRPr="002904B4">
              <w:t xml:space="preserve">Altavoz  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t xml:space="preserve"> </w:t>
            </w:r>
            <w:proofErr w:type="spellStart"/>
            <w:r w:rsidRPr="002904B4">
              <w:t>Leds</w:t>
            </w:r>
            <w:proofErr w:type="spellEnd"/>
            <w:r w:rsidRPr="002904B4">
              <w:t xml:space="preserve">: </w:t>
            </w:r>
            <w:r w:rsidRPr="002904B4">
              <w:sym w:font="Wingdings 2" w:char="F0A3"/>
            </w:r>
            <w:r w:rsidRPr="002904B4">
              <w:t xml:space="preserve">Encendido </w:t>
            </w:r>
            <w:r w:rsidRPr="002904B4">
              <w:sym w:font="Wingdings 2" w:char="F0A3"/>
            </w:r>
            <w:r w:rsidRPr="002904B4">
              <w:t>Discos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t>Otros:</w:t>
            </w:r>
          </w:p>
        </w:tc>
        <w:tc>
          <w:tcPr>
            <w:tcW w:w="2397" w:type="dxa"/>
          </w:tcPr>
          <w:p w:rsidR="00D7738B" w:rsidRPr="002904B4" w:rsidRDefault="00D7738B" w:rsidP="00A91336">
            <w:pPr>
              <w:spacing w:after="0" w:line="240" w:lineRule="auto"/>
              <w:rPr>
                <w:u w:val="single"/>
              </w:rPr>
            </w:pPr>
            <w:r w:rsidRPr="002904B4">
              <w:rPr>
                <w:u w:val="single"/>
              </w:rPr>
              <w:t>Audio</w:t>
            </w:r>
          </w:p>
          <w:p w:rsidR="00265A45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 w:rsidRPr="002904B4">
              <w:t>Auriculares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 w:rsidRPr="002904B4">
              <w:t>Micrófono</w:t>
            </w:r>
          </w:p>
          <w:p w:rsidR="00D7738B" w:rsidRPr="002904B4" w:rsidRDefault="00D7738B" w:rsidP="00A91336">
            <w:pPr>
              <w:spacing w:after="0" w:line="240" w:lineRule="auto"/>
            </w:pPr>
            <w:r w:rsidRPr="002904B4">
              <w:sym w:font="Wingdings 2" w:char="F0A3"/>
            </w:r>
            <w:r w:rsidRPr="002904B4">
              <w:t>Entrada de Línea</w:t>
            </w:r>
          </w:p>
          <w:p w:rsidR="00D7738B" w:rsidRPr="002904B4" w:rsidRDefault="00D7738B" w:rsidP="00A91336">
            <w:pPr>
              <w:spacing w:after="0" w:line="240" w:lineRule="auto"/>
              <w:rPr>
                <w:u w:val="single"/>
              </w:rPr>
            </w:pPr>
            <w:r w:rsidRPr="002904B4">
              <w:sym w:font="Wingdings 2" w:char="F0A3"/>
            </w:r>
            <w:r w:rsidRPr="002904B4">
              <w:t>Otros:</w:t>
            </w:r>
          </w:p>
        </w:tc>
        <w:tc>
          <w:tcPr>
            <w:tcW w:w="2541" w:type="dxa"/>
          </w:tcPr>
          <w:p w:rsidR="00D7738B" w:rsidRPr="002904B4" w:rsidRDefault="00D7738B" w:rsidP="00A91336">
            <w:pPr>
              <w:spacing w:after="0" w:line="240" w:lineRule="auto"/>
              <w:rPr>
                <w:u w:val="single"/>
                <w:lang w:val="en-US"/>
              </w:rPr>
            </w:pPr>
            <w:r w:rsidRPr="002904B4">
              <w:rPr>
                <w:u w:val="single"/>
                <w:lang w:val="en-US"/>
              </w:rPr>
              <w:t>Buses</w:t>
            </w:r>
          </w:p>
          <w:p w:rsidR="007D1EC3" w:rsidRDefault="00D7738B" w:rsidP="00A91336">
            <w:pPr>
              <w:tabs>
                <w:tab w:val="left" w:pos="1114"/>
              </w:tabs>
              <w:spacing w:after="0" w:line="240" w:lineRule="auto"/>
            </w:pPr>
            <w:r w:rsidRPr="002904B4">
              <w:sym w:font="Wingdings 2" w:char="F0A3"/>
            </w:r>
            <w:r w:rsidRPr="007D1EC3">
              <w:t>USB</w:t>
            </w:r>
            <w:r w:rsidR="007D1EC3">
              <w:t xml:space="preserve"> 2.0</w:t>
            </w:r>
            <w:r w:rsidRPr="007D1EC3">
              <w:tab/>
              <w:t xml:space="preserve"> (Nº:____) </w:t>
            </w:r>
          </w:p>
          <w:p w:rsidR="003A2618" w:rsidRPr="007D1EC3" w:rsidRDefault="003A2618" w:rsidP="003A2618">
            <w:pPr>
              <w:tabs>
                <w:tab w:val="left" w:pos="1114"/>
              </w:tabs>
              <w:spacing w:after="0" w:line="240" w:lineRule="auto"/>
            </w:pPr>
            <w:r w:rsidRPr="002904B4">
              <w:sym w:font="Wingdings 2" w:char="F0A3"/>
            </w:r>
            <w:r w:rsidRPr="007D1EC3">
              <w:t>USB</w:t>
            </w:r>
            <w:r>
              <w:t xml:space="preserve"> 3.0</w:t>
            </w:r>
            <w:r w:rsidRPr="007D1EC3">
              <w:tab/>
              <w:t xml:space="preserve"> (Nº:____) </w:t>
            </w:r>
          </w:p>
          <w:p w:rsidR="003A2618" w:rsidRPr="007D1EC3" w:rsidRDefault="003A2618" w:rsidP="003A2618">
            <w:pPr>
              <w:tabs>
                <w:tab w:val="left" w:pos="1114"/>
              </w:tabs>
              <w:spacing w:after="0" w:line="240" w:lineRule="auto"/>
            </w:pPr>
            <w:r w:rsidRPr="002904B4">
              <w:sym w:font="Wingdings 2" w:char="F0A3"/>
            </w:r>
            <w:r w:rsidRPr="007D1EC3">
              <w:t>USB</w:t>
            </w:r>
            <w:r>
              <w:t xml:space="preserve"> 3.1</w:t>
            </w:r>
            <w:r w:rsidRPr="007D1EC3">
              <w:tab/>
              <w:t xml:space="preserve"> (Nº:____) </w:t>
            </w:r>
          </w:p>
          <w:p w:rsidR="00D7738B" w:rsidRPr="007D1EC3" w:rsidRDefault="00D7738B" w:rsidP="00A91336">
            <w:pPr>
              <w:tabs>
                <w:tab w:val="left" w:pos="1114"/>
              </w:tabs>
              <w:spacing w:after="0" w:line="240" w:lineRule="auto"/>
            </w:pPr>
          </w:p>
          <w:p w:rsidR="00D7738B" w:rsidRPr="007D1EC3" w:rsidRDefault="00D7738B" w:rsidP="00A91336">
            <w:pPr>
              <w:tabs>
                <w:tab w:val="left" w:pos="1114"/>
              </w:tabs>
              <w:spacing w:after="0" w:line="240" w:lineRule="auto"/>
            </w:pPr>
            <w:r w:rsidRPr="002904B4">
              <w:sym w:font="Wingdings 2" w:char="F0A3"/>
            </w:r>
            <w:proofErr w:type="spellStart"/>
            <w:r w:rsidRPr="007D1EC3">
              <w:t>Firewire</w:t>
            </w:r>
            <w:proofErr w:type="spellEnd"/>
            <w:r w:rsidRPr="007D1EC3">
              <w:tab/>
              <w:t xml:space="preserve"> (Nº:____)  </w:t>
            </w:r>
          </w:p>
          <w:p w:rsidR="00D7738B" w:rsidRPr="002904B4" w:rsidRDefault="00D7738B" w:rsidP="00A91336">
            <w:pPr>
              <w:tabs>
                <w:tab w:val="left" w:pos="1114"/>
              </w:tabs>
              <w:spacing w:after="0" w:line="240" w:lineRule="auto"/>
            </w:pPr>
            <w:r w:rsidRPr="002904B4">
              <w:sym w:font="Wingdings 2" w:char="F0A3"/>
            </w:r>
            <w:proofErr w:type="spellStart"/>
            <w:r w:rsidRPr="002904B4">
              <w:t>eSATA</w:t>
            </w:r>
            <w:proofErr w:type="spellEnd"/>
            <w:r w:rsidRPr="002904B4">
              <w:t xml:space="preserve"> </w:t>
            </w:r>
            <w:r w:rsidRPr="002904B4">
              <w:tab/>
              <w:t xml:space="preserve"> (Nº:____)  </w:t>
            </w:r>
          </w:p>
        </w:tc>
      </w:tr>
    </w:tbl>
    <w:p w:rsidR="00D7738B" w:rsidRPr="002904B4" w:rsidRDefault="00D7738B" w:rsidP="00D7738B">
      <w:pPr>
        <w:spacing w:after="0" w:line="240" w:lineRule="auto"/>
      </w:pPr>
    </w:p>
    <w:p w:rsidR="00D7738B" w:rsidRDefault="00D7738B" w:rsidP="00D7738B">
      <w:pPr>
        <w:spacing w:after="0" w:line="240" w:lineRule="auto"/>
        <w:rPr>
          <w:sz w:val="18"/>
          <w:szCs w:val="18"/>
        </w:rPr>
      </w:pPr>
    </w:p>
    <w:p w:rsidR="00533D0C" w:rsidRDefault="00533D0C" w:rsidP="00D7738B">
      <w:pPr>
        <w:spacing w:after="0" w:line="240" w:lineRule="auto"/>
        <w:rPr>
          <w:b/>
          <w:sz w:val="28"/>
          <w:szCs w:val="28"/>
          <w:u w:val="single"/>
        </w:rPr>
      </w:pPr>
    </w:p>
    <w:p w:rsidR="00D7738B" w:rsidRDefault="00D7738B" w:rsidP="00D7738B">
      <w:pPr>
        <w:spacing w:after="0" w:line="240" w:lineRule="auto"/>
        <w:rPr>
          <w:b/>
          <w:sz w:val="28"/>
          <w:szCs w:val="28"/>
          <w:u w:val="single"/>
        </w:rPr>
      </w:pPr>
      <w:r w:rsidRPr="006A4148">
        <w:rPr>
          <w:b/>
          <w:sz w:val="28"/>
          <w:szCs w:val="28"/>
          <w:u w:val="single"/>
        </w:rPr>
        <w:t>TESTEO</w:t>
      </w:r>
      <w:r>
        <w:rPr>
          <w:b/>
          <w:sz w:val="28"/>
          <w:szCs w:val="28"/>
          <w:u w:val="single"/>
        </w:rPr>
        <w:t>:</w:t>
      </w:r>
    </w:p>
    <w:p w:rsidR="00D7738B" w:rsidRPr="006A4148" w:rsidRDefault="00D7738B" w:rsidP="00D7738B">
      <w:pPr>
        <w:spacing w:after="0" w:line="240" w:lineRule="auto"/>
        <w:rPr>
          <w:b/>
          <w:sz w:val="28"/>
          <w:szCs w:val="28"/>
          <w:u w:val="single"/>
        </w:rPr>
      </w:pPr>
    </w:p>
    <w:p w:rsidR="00D7738B" w:rsidRDefault="00D7738B" w:rsidP="00D7738B">
      <w:pPr>
        <w:spacing w:after="0" w:line="240" w:lineRule="auto"/>
      </w:pPr>
      <w:r w:rsidRPr="00235302">
        <w:rPr>
          <w:b/>
        </w:rPr>
        <w:t>Comprobaciones de Montaje Realizadas</w:t>
      </w:r>
      <w:r w:rsidRPr="00235302">
        <w:t>:</w:t>
      </w:r>
    </w:p>
    <w:p w:rsidR="00D7738B" w:rsidRPr="00235302" w:rsidRDefault="00D7738B" w:rsidP="00D7738B">
      <w:pPr>
        <w:spacing w:after="0" w:line="240" w:lineRule="auto"/>
      </w:pPr>
    </w:p>
    <w:p w:rsidR="00D7738B" w:rsidRPr="00235302" w:rsidRDefault="00D7738B" w:rsidP="00D7738B">
      <w:pPr>
        <w:spacing w:after="0" w:line="240" w:lineRule="auto"/>
      </w:pPr>
      <w:r w:rsidRPr="00235302">
        <w:tab/>
        <w:t xml:space="preserve">¿Funcionan los botones de sistema?: </w:t>
      </w:r>
      <w:r w:rsidRPr="00235302">
        <w:sym w:font="Wingdings 2" w:char="F0A3"/>
      </w:r>
      <w:r w:rsidRPr="00235302">
        <w:t xml:space="preserve">Encendido  </w:t>
      </w:r>
      <w:r w:rsidRPr="00235302">
        <w:sym w:font="Wingdings 2" w:char="F0A3"/>
      </w:r>
      <w:proofErr w:type="spellStart"/>
      <w:r w:rsidRPr="00235302">
        <w:t>Reset</w:t>
      </w:r>
      <w:proofErr w:type="spellEnd"/>
      <w:r w:rsidRPr="00235302">
        <w:t xml:space="preserve">  </w:t>
      </w:r>
      <w:r w:rsidRPr="00235302">
        <w:sym w:font="Wingdings 2" w:char="F0A3"/>
      </w:r>
      <w:r w:rsidRPr="00235302">
        <w:t>Unidades Ópticas</w:t>
      </w:r>
    </w:p>
    <w:p w:rsidR="00D7738B" w:rsidRPr="00235302" w:rsidRDefault="00D7738B" w:rsidP="00D7738B">
      <w:pPr>
        <w:spacing w:after="0" w:line="240" w:lineRule="auto"/>
      </w:pPr>
      <w:r w:rsidRPr="00235302">
        <w:tab/>
        <w:t>¿Funciona la refrigeración?</w:t>
      </w:r>
      <w:r w:rsidRPr="00235302">
        <w:tab/>
        <w:t xml:space="preserve">               </w:t>
      </w:r>
      <w:r w:rsidRPr="00235302">
        <w:sym w:font="Wingdings 2" w:char="F0A3"/>
      </w:r>
      <w:r w:rsidRPr="00235302">
        <w:t xml:space="preserve">Fuente de Alimentación  </w:t>
      </w:r>
      <w:r w:rsidRPr="00235302">
        <w:sym w:font="Wingdings 2" w:char="F0A3"/>
      </w:r>
      <w:r w:rsidRPr="00235302">
        <w:t xml:space="preserve">Chasis  </w:t>
      </w:r>
    </w:p>
    <w:p w:rsidR="00D7738B" w:rsidRPr="00235302" w:rsidRDefault="00D7738B" w:rsidP="00D7738B">
      <w:pPr>
        <w:spacing w:after="0" w:line="240" w:lineRule="auto"/>
        <w:ind w:left="2832"/>
      </w:pPr>
      <w:r w:rsidRPr="00235302">
        <w:t xml:space="preserve">               </w:t>
      </w:r>
      <w:r w:rsidRPr="00235302">
        <w:sym w:font="Wingdings 2" w:char="F0A3"/>
      </w:r>
      <w:r w:rsidRPr="00235302">
        <w:t>Microprocesador              Otros</w:t>
      </w:r>
      <w:proofErr w:type="gramStart"/>
      <w:r w:rsidRPr="00235302">
        <w:t>:_</w:t>
      </w:r>
      <w:proofErr w:type="gramEnd"/>
      <w:r w:rsidRPr="00235302">
        <w:t>______________________</w:t>
      </w:r>
    </w:p>
    <w:p w:rsidR="00D7738B" w:rsidRPr="00235302" w:rsidRDefault="00D7738B" w:rsidP="00D7738B">
      <w:pPr>
        <w:spacing w:after="0" w:line="240" w:lineRule="auto"/>
      </w:pPr>
      <w:r w:rsidRPr="00235302">
        <w:tab/>
        <w:t>BIOS:</w:t>
      </w:r>
      <w:r w:rsidRPr="00235302">
        <w:tab/>
      </w:r>
      <w:r w:rsidRPr="00235302">
        <w:tab/>
      </w:r>
      <w:r w:rsidRPr="00235302">
        <w:sym w:font="Wingdings 2" w:char="F0A3"/>
      </w:r>
      <w:r w:rsidRPr="00235302">
        <w:t xml:space="preserve"> Secuencia de arranque correcta  (sin pitidos).</w:t>
      </w:r>
    </w:p>
    <w:p w:rsidR="00D7738B" w:rsidRPr="00235302" w:rsidRDefault="00D7738B" w:rsidP="00D7738B">
      <w:pPr>
        <w:spacing w:after="0" w:line="240" w:lineRule="auto"/>
        <w:ind w:left="1416" w:firstLine="708"/>
      </w:pPr>
      <w:r w:rsidRPr="00235302">
        <w:sym w:font="Wingdings 2" w:char="F0A3"/>
      </w:r>
      <w:r w:rsidRPr="00235302">
        <w:t xml:space="preserve">Detecta Microprocesador </w:t>
      </w:r>
      <w:r w:rsidRPr="00235302">
        <w:tab/>
      </w:r>
      <w:r w:rsidRPr="00235302">
        <w:sym w:font="Wingdings 2" w:char="F0A3"/>
      </w:r>
      <w:r w:rsidRPr="00235302">
        <w:t>Detecta Memoria</w:t>
      </w:r>
    </w:p>
    <w:p w:rsidR="00D7738B" w:rsidRPr="00235302" w:rsidRDefault="00D7738B" w:rsidP="00D7738B">
      <w:pPr>
        <w:spacing w:after="0" w:line="240" w:lineRule="auto"/>
      </w:pPr>
      <w:r w:rsidRPr="00235302">
        <w:tab/>
      </w:r>
      <w:r w:rsidRPr="00235302">
        <w:tab/>
      </w:r>
      <w:r w:rsidRPr="00235302">
        <w:tab/>
      </w:r>
      <w:r w:rsidRPr="00235302">
        <w:sym w:font="Wingdings 2" w:char="F0A3"/>
      </w:r>
      <w:r w:rsidRPr="00235302">
        <w:t>Detecta Unidades Ópticas</w:t>
      </w:r>
      <w:r w:rsidRPr="00235302">
        <w:tab/>
      </w:r>
      <w:r w:rsidRPr="00235302">
        <w:sym w:font="Wingdings 2" w:char="F0A3"/>
      </w:r>
      <w:r w:rsidRPr="00235302">
        <w:t>Detecta Discos Duros</w:t>
      </w:r>
    </w:p>
    <w:p w:rsidR="00D7738B" w:rsidRDefault="00D7738B" w:rsidP="00D7738B">
      <w:pPr>
        <w:spacing w:after="0" w:line="240" w:lineRule="auto"/>
      </w:pPr>
      <w:r w:rsidRPr="00235302">
        <w:tab/>
        <w:t>Otros Test Realizados:</w:t>
      </w:r>
    </w:p>
    <w:p w:rsidR="00D11E73" w:rsidRDefault="00D11E73" w:rsidP="00D7738B">
      <w:pPr>
        <w:spacing w:after="0" w:line="240" w:lineRule="auto"/>
      </w:pPr>
    </w:p>
    <w:p w:rsidR="00D11E73" w:rsidRDefault="00D11E73" w:rsidP="00D7738B">
      <w:pPr>
        <w:spacing w:after="0" w:line="240" w:lineRule="auto"/>
      </w:pPr>
    </w:p>
    <w:p w:rsidR="00D11E73" w:rsidRDefault="000C76B5" w:rsidP="00D7738B">
      <w:pPr>
        <w:spacing w:after="0" w:line="240" w:lineRule="auto"/>
      </w:pPr>
      <w:r>
        <w:t>Imágenes de la BIOS:</w:t>
      </w:r>
    </w:p>
    <w:p w:rsidR="000C76B5" w:rsidRDefault="000C76B5" w:rsidP="00D7738B">
      <w:pPr>
        <w:spacing w:after="0" w:line="240" w:lineRule="auto"/>
      </w:pPr>
    </w:p>
    <w:p w:rsidR="008F250C" w:rsidRDefault="008F250C" w:rsidP="000C76B5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Inserta </w:t>
      </w:r>
      <w:r w:rsidR="000C76B5">
        <w:t xml:space="preserve">a continuación </w:t>
      </w:r>
      <w:r>
        <w:t>una o varias imágenes</w:t>
      </w:r>
      <w:r w:rsidR="00856789">
        <w:t xml:space="preserve"> de la BIOS captadas</w:t>
      </w:r>
      <w:r>
        <w:t xml:space="preserve"> con el móvil</w:t>
      </w:r>
      <w:r w:rsidR="00856789">
        <w:t xml:space="preserve"> en las cuales se pueda ver las características del equipo:</w:t>
      </w:r>
    </w:p>
    <w:p w:rsidR="000C76B5" w:rsidRDefault="000C76B5" w:rsidP="000C76B5">
      <w:pPr>
        <w:spacing w:after="0" w:line="240" w:lineRule="auto"/>
      </w:pPr>
    </w:p>
    <w:p w:rsidR="00856789" w:rsidRPr="00235302" w:rsidRDefault="00856789" w:rsidP="00D7738B">
      <w:pPr>
        <w:spacing w:after="0" w:line="240" w:lineRule="auto"/>
      </w:pPr>
    </w:p>
    <w:p w:rsidR="00D7738B" w:rsidRPr="00235302" w:rsidRDefault="00D7738B" w:rsidP="00D7738B">
      <w:pPr>
        <w:spacing w:after="0" w:line="240" w:lineRule="auto"/>
      </w:pPr>
      <w:r w:rsidRPr="00235302">
        <w:tab/>
      </w:r>
      <w:r w:rsidRPr="00235302">
        <w:tab/>
        <w:t xml:space="preserve"> </w:t>
      </w:r>
    </w:p>
    <w:p w:rsidR="00D7738B" w:rsidRDefault="00D7738B" w:rsidP="00E63D91"/>
    <w:sectPr w:rsidR="00D7738B" w:rsidSect="002D0E7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967" w:rsidRDefault="00C57967" w:rsidP="002F5C04">
      <w:pPr>
        <w:spacing w:after="0" w:line="240" w:lineRule="auto"/>
      </w:pPr>
      <w:r>
        <w:separator/>
      </w:r>
    </w:p>
  </w:endnote>
  <w:endnote w:type="continuationSeparator" w:id="0">
    <w:p w:rsidR="00C57967" w:rsidRDefault="00C57967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593420" w:rsidP="00593420">
    <w:pPr>
      <w:pStyle w:val="Encabezado"/>
      <w:jc w:val="center"/>
      <w:rPr>
        <w:i/>
      </w:rPr>
    </w:pPr>
    <w:r w:rsidRPr="002F5C04">
      <w:rPr>
        <w:i/>
      </w:rPr>
      <w:t xml:space="preserve">MÓDULO: </w:t>
    </w:r>
    <w:r w:rsidR="00962E48">
      <w:rPr>
        <w:i/>
      </w:rPr>
      <w:t>SISTEMAS INFORMÁTICOS</w:t>
    </w:r>
    <w:r>
      <w:rPr>
        <w:i/>
      </w:rPr>
      <w:t xml:space="preserve"> (</w:t>
    </w:r>
    <w:r w:rsidR="00962E48">
      <w:rPr>
        <w:i/>
      </w:rPr>
      <w:t>S</w:t>
    </w:r>
    <w:r w:rsidRPr="002F5C04">
      <w:rPr>
        <w:i/>
      </w:rPr>
      <w:t>.I.)</w:t>
    </w:r>
  </w:p>
  <w:p w:rsidR="00971AEE" w:rsidRPr="00593420" w:rsidRDefault="00971AEE" w:rsidP="00593420">
    <w:pPr>
      <w:pStyle w:val="Encabezado"/>
      <w:jc w:val="center"/>
    </w:pPr>
    <w:r>
      <w:rPr>
        <w:i/>
      </w:rPr>
      <w:t>Profesor: Roberto Macho González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967" w:rsidRDefault="00C57967" w:rsidP="002F5C04">
      <w:pPr>
        <w:spacing w:after="0" w:line="240" w:lineRule="auto"/>
      </w:pPr>
      <w:r>
        <w:separator/>
      </w:r>
    </w:p>
  </w:footnote>
  <w:footnote w:type="continuationSeparator" w:id="0">
    <w:p w:rsidR="00C57967" w:rsidRDefault="00C57967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950686" w:rsidP="002F5C04">
    <w:pPr>
      <w:pStyle w:val="Encabezado"/>
      <w:jc w:val="center"/>
      <w:rPr>
        <w:i/>
      </w:rPr>
    </w:pPr>
    <w:r>
      <w:rPr>
        <w:noProof/>
        <w:lang w:eastAsia="es-ES"/>
      </w:rPr>
      <w:drawing>
        <wp:anchor distT="0" distB="0" distL="0" distR="0" simplePos="0" relativeHeight="251691520" behindDoc="0" locked="0" layoutInCell="1" allowOverlap="1">
          <wp:simplePos x="0" y="0"/>
          <wp:positionH relativeFrom="page">
            <wp:posOffset>5131435</wp:posOffset>
          </wp:positionH>
          <wp:positionV relativeFrom="paragraph">
            <wp:posOffset>-356235</wp:posOffset>
          </wp:positionV>
          <wp:extent cx="2142444" cy="479794"/>
          <wp:effectExtent l="0" t="0" r="0" b="0"/>
          <wp:wrapNone/>
          <wp:docPr id="1" name="image1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42444" cy="4797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E26" w:rsidRPr="001C6BC0">
      <w:rPr>
        <w:bCs/>
        <w:noProof/>
        <w:sz w:val="20"/>
        <w:lang w:eastAsia="es-ES"/>
      </w:rPr>
      <w:drawing>
        <wp:anchor distT="0" distB="0" distL="114300" distR="114300" simplePos="0" relativeHeight="251689472" behindDoc="1" locked="0" layoutInCell="1" allowOverlap="1">
          <wp:simplePos x="0" y="0"/>
          <wp:positionH relativeFrom="column">
            <wp:posOffset>-482600</wp:posOffset>
          </wp:positionH>
          <wp:positionV relativeFrom="paragraph">
            <wp:posOffset>-349885</wp:posOffset>
          </wp:positionV>
          <wp:extent cx="2209800" cy="685800"/>
          <wp:effectExtent l="0" t="0" r="0" b="0"/>
          <wp:wrapThrough wrapText="bothSides">
            <wp:wrapPolygon edited="0">
              <wp:start x="0" y="0"/>
              <wp:lineTo x="0" y="21000"/>
              <wp:lineTo x="21414" y="21000"/>
              <wp:lineTo x="21414" y="0"/>
              <wp:lineTo x="0" y="0"/>
            </wp:wrapPolygon>
          </wp:wrapThrough>
          <wp:docPr id="6" name="Imagen 6" descr="C:\Users\herranisa\AppData\Local\Temp\Temp1_RV__Logotipo_Consejería (1).zip\Escudos Consejería (pequeños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herranisa\AppData\Local\Temp\Temp1_RV__Logotipo_Consejería (1).zip\Escudos Consejería (pequeños)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64351" w:rsidRDefault="00364351" w:rsidP="002F5C04">
    <w:pPr>
      <w:pStyle w:val="Encabezado"/>
      <w:jc w:val="center"/>
      <w:rPr>
        <w:i/>
      </w:rPr>
    </w:pPr>
  </w:p>
  <w:p w:rsidR="002F5C04" w:rsidRPr="002F5C04" w:rsidRDefault="002F5C04" w:rsidP="002F5C04">
    <w:pPr>
      <w:pStyle w:val="Encabezado"/>
      <w:jc w:val="center"/>
      <w:rPr>
        <w:i/>
      </w:rPr>
    </w:pPr>
    <w:r>
      <w:rPr>
        <w:i/>
      </w:rPr>
      <w:t xml:space="preserve">C.F.G.S. Desarrollo de Aplicaciones </w:t>
    </w:r>
    <w:r w:rsidR="008650F5">
      <w:rPr>
        <w:i/>
      </w:rPr>
      <w:t>Multiplataforma</w:t>
    </w:r>
    <w:r w:rsidR="00364351">
      <w:rPr>
        <w:i/>
      </w:rPr>
      <w:t>/Web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85722"/>
    <w:multiLevelType w:val="hybridMultilevel"/>
    <w:tmpl w:val="EAEE2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A0B95"/>
    <w:multiLevelType w:val="hybridMultilevel"/>
    <w:tmpl w:val="94E22F74"/>
    <w:lvl w:ilvl="0" w:tplc="F8FA11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13364"/>
    <w:multiLevelType w:val="hybridMultilevel"/>
    <w:tmpl w:val="960E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71048"/>
    <w:multiLevelType w:val="hybridMultilevel"/>
    <w:tmpl w:val="24624188"/>
    <w:lvl w:ilvl="0" w:tplc="8C60A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17338"/>
    <w:multiLevelType w:val="hybridMultilevel"/>
    <w:tmpl w:val="67C44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B4CC9"/>
    <w:multiLevelType w:val="hybridMultilevel"/>
    <w:tmpl w:val="D7CADEB0"/>
    <w:lvl w:ilvl="0" w:tplc="04F691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703DC1"/>
    <w:multiLevelType w:val="hybridMultilevel"/>
    <w:tmpl w:val="8AF8C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E781F"/>
    <w:multiLevelType w:val="hybridMultilevel"/>
    <w:tmpl w:val="AB3A7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B61F4"/>
    <w:multiLevelType w:val="hybridMultilevel"/>
    <w:tmpl w:val="41BE6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EFD"/>
    <w:rsid w:val="00072796"/>
    <w:rsid w:val="000956EC"/>
    <w:rsid w:val="000A65BE"/>
    <w:rsid w:val="000C76B5"/>
    <w:rsid w:val="000F4DC3"/>
    <w:rsid w:val="00141AC6"/>
    <w:rsid w:val="001965BB"/>
    <w:rsid w:val="001F1913"/>
    <w:rsid w:val="00256810"/>
    <w:rsid w:val="00265A45"/>
    <w:rsid w:val="002D0E7A"/>
    <w:rsid w:val="002D6C34"/>
    <w:rsid w:val="002F5C04"/>
    <w:rsid w:val="00314723"/>
    <w:rsid w:val="00316092"/>
    <w:rsid w:val="00364351"/>
    <w:rsid w:val="003A2618"/>
    <w:rsid w:val="003F6C78"/>
    <w:rsid w:val="00406C1F"/>
    <w:rsid w:val="00426322"/>
    <w:rsid w:val="004E78CE"/>
    <w:rsid w:val="00533D0C"/>
    <w:rsid w:val="0057199A"/>
    <w:rsid w:val="00593420"/>
    <w:rsid w:val="005D0434"/>
    <w:rsid w:val="005F0EDD"/>
    <w:rsid w:val="00625980"/>
    <w:rsid w:val="00656F12"/>
    <w:rsid w:val="006D6F18"/>
    <w:rsid w:val="00704552"/>
    <w:rsid w:val="00705DC3"/>
    <w:rsid w:val="00720DFA"/>
    <w:rsid w:val="0078716D"/>
    <w:rsid w:val="00791EC6"/>
    <w:rsid w:val="007C6E26"/>
    <w:rsid w:val="007D1EC3"/>
    <w:rsid w:val="007D4EFD"/>
    <w:rsid w:val="007F3F04"/>
    <w:rsid w:val="0082539A"/>
    <w:rsid w:val="00856789"/>
    <w:rsid w:val="008650F5"/>
    <w:rsid w:val="008C1919"/>
    <w:rsid w:val="008E71B5"/>
    <w:rsid w:val="008F250C"/>
    <w:rsid w:val="00905D4A"/>
    <w:rsid w:val="00950686"/>
    <w:rsid w:val="00962E48"/>
    <w:rsid w:val="00964CC8"/>
    <w:rsid w:val="00971AEE"/>
    <w:rsid w:val="00982944"/>
    <w:rsid w:val="009B5142"/>
    <w:rsid w:val="009D391E"/>
    <w:rsid w:val="009F47B5"/>
    <w:rsid w:val="00A415CE"/>
    <w:rsid w:val="00A4678E"/>
    <w:rsid w:val="00A57474"/>
    <w:rsid w:val="00A62DA9"/>
    <w:rsid w:val="00A63E3E"/>
    <w:rsid w:val="00A91724"/>
    <w:rsid w:val="00AF4D2E"/>
    <w:rsid w:val="00B14AA7"/>
    <w:rsid w:val="00B228B0"/>
    <w:rsid w:val="00B701F6"/>
    <w:rsid w:val="00C12F81"/>
    <w:rsid w:val="00C16294"/>
    <w:rsid w:val="00C556A0"/>
    <w:rsid w:val="00C57967"/>
    <w:rsid w:val="00C93E22"/>
    <w:rsid w:val="00D11E73"/>
    <w:rsid w:val="00D7738B"/>
    <w:rsid w:val="00DC1B9E"/>
    <w:rsid w:val="00DC3A8F"/>
    <w:rsid w:val="00DE05D9"/>
    <w:rsid w:val="00DF7138"/>
    <w:rsid w:val="00E115CF"/>
    <w:rsid w:val="00E23491"/>
    <w:rsid w:val="00E26FC4"/>
    <w:rsid w:val="00E30A44"/>
    <w:rsid w:val="00E5458B"/>
    <w:rsid w:val="00E63D91"/>
    <w:rsid w:val="00E667D9"/>
    <w:rsid w:val="00EE4533"/>
    <w:rsid w:val="00EE5B05"/>
    <w:rsid w:val="00F94458"/>
    <w:rsid w:val="00FA6645"/>
    <w:rsid w:val="00FD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4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oberto\OneDrive%20-%20Educantabria\TRABAJO\CURSO_23-24\SI\DAM\DAM1_SI_UT_PLANTILLA_ACTIV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5bc0bb-c347-489f-ae6b-746f329356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11AE9A2AD82F4D8F417F562857892B" ma:contentTypeVersion="4" ma:contentTypeDescription="Crear nuevo documento." ma:contentTypeScope="" ma:versionID="8079f049fe7ea33b81c4c631d49b86f0">
  <xsd:schema xmlns:xsd="http://www.w3.org/2001/XMLSchema" xmlns:xs="http://www.w3.org/2001/XMLSchema" xmlns:p="http://schemas.microsoft.com/office/2006/metadata/properties" xmlns:ns2="455bc0bb-c347-489f-ae6b-746f329356e6" targetNamespace="http://schemas.microsoft.com/office/2006/metadata/properties" ma:root="true" ma:fieldsID="8d0f54dcd2e60304f6234f6e738904a3" ns2:_="">
    <xsd:import namespace="455bc0bb-c347-489f-ae6b-746f329356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bc0bb-c347-489f-ae6b-746f329356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7665C-002E-4FF2-AF27-E8C7C0CE7334}">
  <ds:schemaRefs>
    <ds:schemaRef ds:uri="http://schemas.microsoft.com/office/2006/metadata/properties"/>
    <ds:schemaRef ds:uri="http://schemas.microsoft.com/office/infopath/2007/PartnerControls"/>
    <ds:schemaRef ds:uri="455bc0bb-c347-489f-ae6b-746f329356e6"/>
  </ds:schemaRefs>
</ds:datastoreItem>
</file>

<file path=customXml/itemProps2.xml><?xml version="1.0" encoding="utf-8"?>
<ds:datastoreItem xmlns:ds="http://schemas.openxmlformats.org/officeDocument/2006/customXml" ds:itemID="{A3F2A36B-383B-4DF2-B473-E8E2C3D2F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95755-CFFF-4798-8E70-682BEB8A3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bc0bb-c347-489f-ae6b-746f32935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DAM1_SI_UT_PLANTILLA_ACTIVIDADES.dotx</Template>
  <TotalTime>82</TotalTime>
  <Pages>3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</dc:creator>
  <cp:lastModifiedBy>DAM114</cp:lastModifiedBy>
  <cp:revision>52</cp:revision>
  <dcterms:created xsi:type="dcterms:W3CDTF">2023-12-11T11:00:00Z</dcterms:created>
  <dcterms:modified xsi:type="dcterms:W3CDTF">2023-12-18T17:48:00Z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0x0101007B11AE9A2AD82F4D8F417F562857892B</vt:lpwstr>
  </property>
  <property fmtid="{D5CDD505-2E9C-101B-9397-08002B2CF9AE}" pid="3" name="Order">
    <vt:r8>5361300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