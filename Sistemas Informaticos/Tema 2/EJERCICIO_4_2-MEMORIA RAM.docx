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C04" w:rsidRDefault="002F5C04"/>
    <w:tbl>
      <w:tblPr>
        <w:tblStyle w:val="Tablaconcuadrcula"/>
        <w:tblW w:w="0" w:type="auto"/>
        <w:tblLook w:val="04A0"/>
      </w:tblPr>
      <w:tblGrid>
        <w:gridCol w:w="1284"/>
        <w:gridCol w:w="532"/>
        <w:gridCol w:w="1223"/>
        <w:gridCol w:w="3293"/>
        <w:gridCol w:w="1000"/>
        <w:gridCol w:w="674"/>
        <w:gridCol w:w="488"/>
      </w:tblGrid>
      <w:tr w:rsidR="002F5C04" w:rsidTr="00251D49">
        <w:tc>
          <w:tcPr>
            <w:tcW w:w="1284" w:type="dxa"/>
          </w:tcPr>
          <w:p w:rsidR="002F5C04" w:rsidRPr="00130A30" w:rsidRDefault="002F5C04" w:rsidP="002F5C04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532" w:type="dxa"/>
          </w:tcPr>
          <w:p w:rsidR="002F5C04" w:rsidRPr="000956EC" w:rsidRDefault="00962E48" w:rsidP="00871B3D">
            <w:pPr>
              <w:rPr>
                <w:b/>
              </w:rPr>
            </w:pPr>
            <w:r>
              <w:rPr>
                <w:b/>
              </w:rPr>
              <w:t>1</w:t>
            </w:r>
            <w:r w:rsidR="002F5C04" w:rsidRPr="000956EC">
              <w:rPr>
                <w:b/>
              </w:rPr>
              <w:t>º</w:t>
            </w:r>
          </w:p>
        </w:tc>
        <w:tc>
          <w:tcPr>
            <w:tcW w:w="1223" w:type="dxa"/>
          </w:tcPr>
          <w:p w:rsidR="002F5C04" w:rsidRPr="00130A30" w:rsidRDefault="002F5C04" w:rsidP="00871B3D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293" w:type="dxa"/>
          </w:tcPr>
          <w:p w:rsidR="00962E48" w:rsidRDefault="00962E48" w:rsidP="00871B3D">
            <w:r>
              <w:t>SISTEMAS INFORMÁTICOS</w:t>
            </w:r>
          </w:p>
        </w:tc>
        <w:tc>
          <w:tcPr>
            <w:tcW w:w="1674" w:type="dxa"/>
            <w:gridSpan w:val="2"/>
          </w:tcPr>
          <w:p w:rsidR="002F5C04" w:rsidRPr="00130A30" w:rsidRDefault="002F5C04" w:rsidP="00871B3D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88" w:type="dxa"/>
          </w:tcPr>
          <w:p w:rsidR="002F5C04" w:rsidRDefault="002F5C04" w:rsidP="00871B3D"/>
        </w:tc>
      </w:tr>
      <w:tr w:rsidR="00E115CF" w:rsidTr="00251D49">
        <w:tc>
          <w:tcPr>
            <w:tcW w:w="1284" w:type="dxa"/>
          </w:tcPr>
          <w:p w:rsidR="00E115CF" w:rsidRPr="00130A30" w:rsidRDefault="00E115CF" w:rsidP="002F5C04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532" w:type="dxa"/>
          </w:tcPr>
          <w:p w:rsidR="00E115CF" w:rsidRPr="000956EC" w:rsidRDefault="008C1406" w:rsidP="00871B3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16" w:type="dxa"/>
            <w:gridSpan w:val="3"/>
          </w:tcPr>
          <w:p w:rsidR="00E115CF" w:rsidRDefault="008C1406" w:rsidP="00871B3D">
            <w:r>
              <w:t>Sistemas Informáticos: componentes y características</w:t>
            </w:r>
          </w:p>
        </w:tc>
        <w:tc>
          <w:tcPr>
            <w:tcW w:w="674" w:type="dxa"/>
          </w:tcPr>
          <w:p w:rsidR="00E115CF" w:rsidRDefault="00E115CF" w:rsidP="00871B3D">
            <w:r>
              <w:t>RA</w:t>
            </w:r>
          </w:p>
        </w:tc>
        <w:tc>
          <w:tcPr>
            <w:tcW w:w="488" w:type="dxa"/>
          </w:tcPr>
          <w:p w:rsidR="00E115CF" w:rsidRDefault="008C1406" w:rsidP="00871B3D">
            <w:r>
              <w:t>1</w:t>
            </w:r>
          </w:p>
        </w:tc>
      </w:tr>
      <w:tr w:rsidR="00E115CF" w:rsidTr="00251D49">
        <w:tc>
          <w:tcPr>
            <w:tcW w:w="1284" w:type="dxa"/>
          </w:tcPr>
          <w:p w:rsidR="00E115CF" w:rsidRPr="00130A30" w:rsidRDefault="008C1406" w:rsidP="002F5C04">
            <w:pPr>
              <w:rPr>
                <w:b/>
              </w:rPr>
            </w:pPr>
            <w:r>
              <w:rPr>
                <w:b/>
              </w:rPr>
              <w:t>EJERCICIO</w:t>
            </w:r>
            <w:r w:rsidR="00E115CF">
              <w:rPr>
                <w:b/>
              </w:rPr>
              <w:t>:</w:t>
            </w:r>
          </w:p>
        </w:tc>
        <w:tc>
          <w:tcPr>
            <w:tcW w:w="532" w:type="dxa"/>
          </w:tcPr>
          <w:p w:rsidR="00E115CF" w:rsidRPr="000956EC" w:rsidRDefault="008C1406" w:rsidP="00871B3D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5516" w:type="dxa"/>
            <w:gridSpan w:val="3"/>
          </w:tcPr>
          <w:p w:rsidR="00E115CF" w:rsidRDefault="00F41576" w:rsidP="00871B3D">
            <w:r>
              <w:t>Memoria RAM</w:t>
            </w:r>
          </w:p>
        </w:tc>
        <w:tc>
          <w:tcPr>
            <w:tcW w:w="674" w:type="dxa"/>
          </w:tcPr>
          <w:p w:rsidR="00E115CF" w:rsidRDefault="00E115CF" w:rsidP="00871B3D">
            <w:r>
              <w:t>CE</w:t>
            </w:r>
          </w:p>
        </w:tc>
        <w:tc>
          <w:tcPr>
            <w:tcW w:w="488" w:type="dxa"/>
          </w:tcPr>
          <w:p w:rsidR="00E115CF" w:rsidRDefault="008C1406" w:rsidP="00871B3D">
            <w:r>
              <w:t>A</w:t>
            </w:r>
          </w:p>
        </w:tc>
      </w:tr>
      <w:tr w:rsidR="000956EC" w:rsidTr="00251D49">
        <w:tc>
          <w:tcPr>
            <w:tcW w:w="1284" w:type="dxa"/>
          </w:tcPr>
          <w:p w:rsidR="000956EC" w:rsidRPr="00130A30" w:rsidRDefault="000956EC" w:rsidP="002F5C04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210" w:type="dxa"/>
            <w:gridSpan w:val="6"/>
          </w:tcPr>
          <w:p w:rsidR="000956EC" w:rsidRDefault="000956EC" w:rsidP="00871B3D"/>
        </w:tc>
      </w:tr>
    </w:tbl>
    <w:p w:rsidR="000250DD" w:rsidRDefault="000250DD" w:rsidP="000250DD">
      <w:pPr>
        <w:rPr>
          <w:sz w:val="20"/>
          <w:szCs w:val="20"/>
        </w:rPr>
      </w:pPr>
    </w:p>
    <w:p w:rsidR="0004175F" w:rsidRDefault="0004175F" w:rsidP="0004175F">
      <w:pPr>
        <w:rPr>
          <w:sz w:val="20"/>
          <w:szCs w:val="20"/>
        </w:rPr>
      </w:pPr>
      <w:r>
        <w:rPr>
          <w:sz w:val="20"/>
          <w:szCs w:val="20"/>
        </w:rPr>
        <w:t>1.- Rellena La siguiente tabla: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3"/>
        <w:gridCol w:w="1711"/>
        <w:gridCol w:w="1939"/>
        <w:gridCol w:w="1669"/>
      </w:tblGrid>
      <w:tr w:rsidR="0004175F" w:rsidTr="00CA6914">
        <w:tc>
          <w:tcPr>
            <w:tcW w:w="1693" w:type="dxa"/>
          </w:tcPr>
          <w:p w:rsidR="0004175F" w:rsidRPr="00E71C94" w:rsidRDefault="0004175F" w:rsidP="00CA6914">
            <w:pPr>
              <w:rPr>
                <w:b/>
                <w:sz w:val="20"/>
                <w:szCs w:val="20"/>
              </w:rPr>
            </w:pPr>
            <w:r w:rsidRPr="00E71C94">
              <w:rPr>
                <w:b/>
                <w:sz w:val="20"/>
                <w:szCs w:val="20"/>
              </w:rPr>
              <w:t xml:space="preserve">TIPO DE </w:t>
            </w:r>
          </w:p>
          <w:p w:rsidR="0004175F" w:rsidRPr="00E71C94" w:rsidRDefault="0004175F" w:rsidP="00CA6914">
            <w:pPr>
              <w:rPr>
                <w:b/>
                <w:sz w:val="20"/>
                <w:szCs w:val="20"/>
              </w:rPr>
            </w:pPr>
            <w:r w:rsidRPr="00E71C94">
              <w:rPr>
                <w:b/>
                <w:sz w:val="20"/>
                <w:szCs w:val="20"/>
              </w:rPr>
              <w:t>MEMORIA</w:t>
            </w:r>
          </w:p>
        </w:tc>
        <w:tc>
          <w:tcPr>
            <w:tcW w:w="1711" w:type="dxa"/>
          </w:tcPr>
          <w:p w:rsidR="0004175F" w:rsidRPr="00E71C94" w:rsidRDefault="0004175F" w:rsidP="00CA6914">
            <w:pPr>
              <w:rPr>
                <w:b/>
                <w:sz w:val="20"/>
                <w:szCs w:val="20"/>
              </w:rPr>
            </w:pPr>
            <w:r w:rsidRPr="00E71C94">
              <w:rPr>
                <w:b/>
                <w:sz w:val="20"/>
                <w:szCs w:val="20"/>
              </w:rPr>
              <w:t>Nº DE CONTACTOS</w:t>
            </w:r>
          </w:p>
        </w:tc>
        <w:tc>
          <w:tcPr>
            <w:tcW w:w="1939" w:type="dxa"/>
          </w:tcPr>
          <w:p w:rsidR="0004175F" w:rsidRPr="00E71C94" w:rsidRDefault="0004175F" w:rsidP="00CA6914">
            <w:pPr>
              <w:rPr>
                <w:b/>
                <w:sz w:val="20"/>
                <w:szCs w:val="20"/>
              </w:rPr>
            </w:pPr>
            <w:r w:rsidRPr="00E71C94">
              <w:rPr>
                <w:b/>
                <w:sz w:val="20"/>
                <w:szCs w:val="20"/>
              </w:rPr>
              <w:t>VELOCIDAD MÁXIMA DE TRANSFERENCIA</w:t>
            </w:r>
          </w:p>
          <w:p w:rsidR="0004175F" w:rsidRPr="00E71C94" w:rsidRDefault="0004175F" w:rsidP="00CA6914">
            <w:pPr>
              <w:rPr>
                <w:b/>
                <w:sz w:val="20"/>
                <w:szCs w:val="20"/>
              </w:rPr>
            </w:pPr>
            <w:r w:rsidRPr="00E71C94">
              <w:rPr>
                <w:b/>
                <w:sz w:val="20"/>
                <w:szCs w:val="20"/>
              </w:rPr>
              <w:t>(SINGLE CHANEL)</w:t>
            </w:r>
          </w:p>
        </w:tc>
        <w:tc>
          <w:tcPr>
            <w:tcW w:w="1669" w:type="dxa"/>
          </w:tcPr>
          <w:p w:rsidR="0004175F" w:rsidRPr="00E71C94" w:rsidRDefault="0004175F" w:rsidP="00CA6914">
            <w:pPr>
              <w:rPr>
                <w:b/>
                <w:sz w:val="20"/>
                <w:szCs w:val="20"/>
              </w:rPr>
            </w:pPr>
            <w:r w:rsidRPr="00E71C94">
              <w:rPr>
                <w:b/>
                <w:sz w:val="20"/>
                <w:szCs w:val="20"/>
              </w:rPr>
              <w:t>Nº DE BITS DEL BUS DE DATOS</w:t>
            </w:r>
          </w:p>
        </w:tc>
      </w:tr>
      <w:tr w:rsidR="0004175F" w:rsidTr="00CA6914">
        <w:tc>
          <w:tcPr>
            <w:tcW w:w="1693" w:type="dxa"/>
          </w:tcPr>
          <w:p w:rsidR="0004175F" w:rsidRPr="00E71C94" w:rsidRDefault="0004175F" w:rsidP="00CA6914">
            <w:pPr>
              <w:rPr>
                <w:sz w:val="20"/>
                <w:szCs w:val="20"/>
              </w:rPr>
            </w:pPr>
            <w:r w:rsidRPr="00E71C94">
              <w:rPr>
                <w:sz w:val="20"/>
                <w:szCs w:val="20"/>
              </w:rPr>
              <w:t>DDR2-800Mhz</w:t>
            </w:r>
          </w:p>
        </w:tc>
        <w:tc>
          <w:tcPr>
            <w:tcW w:w="1711" w:type="dxa"/>
          </w:tcPr>
          <w:p w:rsidR="0004175F" w:rsidRPr="00E71C94" w:rsidRDefault="00750735" w:rsidP="00CA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1939" w:type="dxa"/>
          </w:tcPr>
          <w:p w:rsidR="0004175F" w:rsidRPr="00E71C94" w:rsidRDefault="00750735" w:rsidP="00CA6914">
            <w:pPr>
              <w:rPr>
                <w:sz w:val="20"/>
                <w:szCs w:val="20"/>
              </w:rPr>
            </w:pPr>
            <w:r w:rsidRPr="00750735">
              <w:rPr>
                <w:sz w:val="20"/>
                <w:szCs w:val="20"/>
              </w:rPr>
              <w:t xml:space="preserve">6.400 </w:t>
            </w:r>
            <w:r>
              <w:rPr>
                <w:sz w:val="20"/>
                <w:szCs w:val="20"/>
              </w:rPr>
              <w:t>MB/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669" w:type="dxa"/>
          </w:tcPr>
          <w:p w:rsidR="0004175F" w:rsidRPr="00E71C94" w:rsidRDefault="00750735" w:rsidP="00CA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 bits</w:t>
            </w:r>
          </w:p>
        </w:tc>
      </w:tr>
      <w:tr w:rsidR="0004175F" w:rsidTr="00CA6914">
        <w:tc>
          <w:tcPr>
            <w:tcW w:w="1693" w:type="dxa"/>
          </w:tcPr>
          <w:p w:rsidR="0004175F" w:rsidRPr="00E71C94" w:rsidRDefault="0004175F" w:rsidP="00CA6914">
            <w:pPr>
              <w:rPr>
                <w:sz w:val="20"/>
                <w:szCs w:val="20"/>
              </w:rPr>
            </w:pPr>
            <w:r w:rsidRPr="00E71C94">
              <w:rPr>
                <w:sz w:val="20"/>
                <w:szCs w:val="20"/>
              </w:rPr>
              <w:t>DDR3-1333Mhz.</w:t>
            </w:r>
          </w:p>
        </w:tc>
        <w:tc>
          <w:tcPr>
            <w:tcW w:w="1711" w:type="dxa"/>
          </w:tcPr>
          <w:p w:rsidR="0004175F" w:rsidRPr="00E71C94" w:rsidRDefault="00750735" w:rsidP="00CA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1939" w:type="dxa"/>
          </w:tcPr>
          <w:p w:rsidR="0004175F" w:rsidRPr="00E71C94" w:rsidRDefault="00750735" w:rsidP="00CA6914">
            <w:pPr>
              <w:rPr>
                <w:sz w:val="20"/>
                <w:szCs w:val="20"/>
              </w:rPr>
            </w:pPr>
            <w:r w:rsidRPr="00750735">
              <w:rPr>
                <w:sz w:val="20"/>
                <w:szCs w:val="20"/>
              </w:rPr>
              <w:t>10.664</w:t>
            </w:r>
            <w:r>
              <w:rPr>
                <w:sz w:val="20"/>
                <w:szCs w:val="20"/>
              </w:rPr>
              <w:t>MB/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669" w:type="dxa"/>
          </w:tcPr>
          <w:p w:rsidR="0004175F" w:rsidRPr="00E71C94" w:rsidRDefault="00750735" w:rsidP="00CA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 bits</w:t>
            </w:r>
          </w:p>
        </w:tc>
      </w:tr>
      <w:tr w:rsidR="0004175F" w:rsidTr="00CA6914">
        <w:tc>
          <w:tcPr>
            <w:tcW w:w="1693" w:type="dxa"/>
          </w:tcPr>
          <w:p w:rsidR="0004175F" w:rsidRPr="00E71C94" w:rsidRDefault="0004175F" w:rsidP="00CA6914">
            <w:pPr>
              <w:rPr>
                <w:sz w:val="20"/>
                <w:szCs w:val="20"/>
              </w:rPr>
            </w:pPr>
            <w:r w:rsidRPr="00E71C94">
              <w:rPr>
                <w:sz w:val="20"/>
                <w:szCs w:val="20"/>
              </w:rPr>
              <w:t>DDR</w:t>
            </w:r>
            <w:r>
              <w:rPr>
                <w:sz w:val="20"/>
                <w:szCs w:val="20"/>
              </w:rPr>
              <w:t>4-3200</w:t>
            </w:r>
            <w:r w:rsidRPr="00E71C94">
              <w:rPr>
                <w:sz w:val="20"/>
                <w:szCs w:val="20"/>
              </w:rPr>
              <w:t>Mhz.</w:t>
            </w:r>
          </w:p>
        </w:tc>
        <w:tc>
          <w:tcPr>
            <w:tcW w:w="1711" w:type="dxa"/>
          </w:tcPr>
          <w:p w:rsidR="0004175F" w:rsidRPr="00E71C94" w:rsidRDefault="00750735" w:rsidP="00CA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288</w:t>
            </w:r>
          </w:p>
        </w:tc>
        <w:tc>
          <w:tcPr>
            <w:tcW w:w="1939" w:type="dxa"/>
          </w:tcPr>
          <w:p w:rsidR="0004175F" w:rsidRPr="00E71C94" w:rsidRDefault="00750735" w:rsidP="00CA6914">
            <w:pPr>
              <w:rPr>
                <w:sz w:val="20"/>
                <w:szCs w:val="20"/>
              </w:rPr>
            </w:pPr>
            <w:r w:rsidRPr="00750735">
              <w:rPr>
                <w:sz w:val="20"/>
                <w:szCs w:val="20"/>
              </w:rPr>
              <w:t>25.600</w:t>
            </w:r>
            <w:r>
              <w:rPr>
                <w:sz w:val="20"/>
                <w:szCs w:val="20"/>
              </w:rPr>
              <w:t>MB/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669" w:type="dxa"/>
          </w:tcPr>
          <w:p w:rsidR="0004175F" w:rsidRPr="00E71C94" w:rsidRDefault="00750735" w:rsidP="00CA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 bits</w:t>
            </w:r>
          </w:p>
        </w:tc>
      </w:tr>
    </w:tbl>
    <w:p w:rsidR="0004175F" w:rsidRDefault="0004175F" w:rsidP="0004175F">
      <w:pPr>
        <w:rPr>
          <w:sz w:val="20"/>
          <w:szCs w:val="20"/>
        </w:rPr>
      </w:pPr>
    </w:p>
    <w:p w:rsidR="0004175F" w:rsidRDefault="0004175F" w:rsidP="0004175F">
      <w:pPr>
        <w:rPr>
          <w:sz w:val="20"/>
          <w:szCs w:val="20"/>
        </w:rPr>
      </w:pPr>
      <w:r>
        <w:rPr>
          <w:sz w:val="20"/>
          <w:szCs w:val="20"/>
        </w:rPr>
        <w:t>2.- Las memorias DDR, pueden trabajar en el modo denominado dual-</w:t>
      </w:r>
      <w:proofErr w:type="spellStart"/>
      <w:r>
        <w:rPr>
          <w:sz w:val="20"/>
          <w:szCs w:val="20"/>
        </w:rPr>
        <w:t>channel</w:t>
      </w:r>
      <w:proofErr w:type="spellEnd"/>
      <w:r>
        <w:rPr>
          <w:sz w:val="20"/>
          <w:szCs w:val="20"/>
        </w:rPr>
        <w:t>, si este modo es soportado por la placa base. Explica qué significa el modo dual-</w:t>
      </w:r>
      <w:proofErr w:type="spellStart"/>
      <w:r>
        <w:rPr>
          <w:sz w:val="20"/>
          <w:szCs w:val="20"/>
        </w:rPr>
        <w:t>chanel</w:t>
      </w:r>
      <w:proofErr w:type="spellEnd"/>
      <w:r>
        <w:rPr>
          <w:sz w:val="20"/>
          <w:szCs w:val="20"/>
        </w:rPr>
        <w:t>.</w:t>
      </w:r>
    </w:p>
    <w:p w:rsidR="0004175F" w:rsidRDefault="0004175F" w:rsidP="0004175F">
      <w:pPr>
        <w:rPr>
          <w:sz w:val="20"/>
          <w:szCs w:val="20"/>
        </w:rPr>
      </w:pPr>
      <w:r>
        <w:rPr>
          <w:sz w:val="20"/>
          <w:szCs w:val="20"/>
        </w:rPr>
        <w:t xml:space="preserve">En un caso práctico, cuál será la velocidad de transferencia máxima entre la memoria y el </w:t>
      </w:r>
      <w:proofErr w:type="gramStart"/>
      <w:r>
        <w:rPr>
          <w:sz w:val="20"/>
          <w:szCs w:val="20"/>
        </w:rPr>
        <w:t>microprocesador</w:t>
      </w:r>
      <w:proofErr w:type="gramEnd"/>
      <w:r>
        <w:rPr>
          <w:sz w:val="20"/>
          <w:szCs w:val="20"/>
        </w:rPr>
        <w:t xml:space="preserve"> para los siguientes casos:</w:t>
      </w:r>
    </w:p>
    <w:p w:rsidR="0004175F" w:rsidRDefault="0004175F" w:rsidP="0004175F">
      <w:pPr>
        <w:rPr>
          <w:sz w:val="20"/>
          <w:szCs w:val="20"/>
        </w:rPr>
      </w:pPr>
    </w:p>
    <w:p w:rsidR="0004175F" w:rsidRDefault="0004175F" w:rsidP="0004175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37FA5">
        <w:rPr>
          <w:sz w:val="20"/>
          <w:szCs w:val="20"/>
        </w:rPr>
        <w:t xml:space="preserve">1 módulos de memoria DDR3-1066 (single </w:t>
      </w:r>
      <w:proofErr w:type="spellStart"/>
      <w:r w:rsidRPr="00D37FA5">
        <w:rPr>
          <w:sz w:val="20"/>
          <w:szCs w:val="20"/>
        </w:rPr>
        <w:t>chanel</w:t>
      </w:r>
      <w:proofErr w:type="spellEnd"/>
      <w:r w:rsidRPr="00D37FA5">
        <w:rPr>
          <w:sz w:val="20"/>
          <w:szCs w:val="20"/>
        </w:rPr>
        <w:t xml:space="preserve">) </w:t>
      </w:r>
    </w:p>
    <w:p w:rsidR="0004175F" w:rsidRDefault="0004175F" w:rsidP="0004175F">
      <w:pPr>
        <w:ind w:left="720"/>
        <w:rPr>
          <w:sz w:val="20"/>
          <w:szCs w:val="20"/>
        </w:rPr>
      </w:pPr>
    </w:p>
    <w:p w:rsidR="0004175F" w:rsidRPr="00D37FA5" w:rsidRDefault="0004175F" w:rsidP="0004175F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37FA5">
        <w:rPr>
          <w:sz w:val="20"/>
          <w:szCs w:val="20"/>
        </w:rPr>
        <w:t xml:space="preserve">2 módulos de memoria DDR4-3200 (dual </w:t>
      </w:r>
      <w:proofErr w:type="spellStart"/>
      <w:r w:rsidRPr="00D37FA5">
        <w:rPr>
          <w:sz w:val="20"/>
          <w:szCs w:val="20"/>
        </w:rPr>
        <w:t>chanel</w:t>
      </w:r>
      <w:proofErr w:type="spellEnd"/>
      <w:r w:rsidRPr="00D37FA5">
        <w:rPr>
          <w:sz w:val="20"/>
          <w:szCs w:val="20"/>
        </w:rPr>
        <w:t>)</w:t>
      </w:r>
    </w:p>
    <w:p w:rsidR="0004175F" w:rsidRDefault="0004175F" w:rsidP="0004175F">
      <w:pPr>
        <w:rPr>
          <w:sz w:val="20"/>
          <w:szCs w:val="20"/>
        </w:rPr>
      </w:pPr>
    </w:p>
    <w:p w:rsidR="0004175F" w:rsidRDefault="0004175F" w:rsidP="0004175F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en</w:t>
      </w:r>
      <w:proofErr w:type="gramEnd"/>
      <w:r>
        <w:rPr>
          <w:sz w:val="20"/>
          <w:szCs w:val="20"/>
        </w:rPr>
        <w:t xml:space="preserve"> todos los casos suponemos que el bus de datos es de 64 bits)</w:t>
      </w:r>
    </w:p>
    <w:p w:rsidR="0004175F" w:rsidRDefault="0004175F" w:rsidP="0004175F">
      <w:pPr>
        <w:rPr>
          <w:sz w:val="20"/>
          <w:szCs w:val="20"/>
        </w:rPr>
      </w:pPr>
    </w:p>
    <w:p w:rsidR="0004175F" w:rsidRDefault="0004175F" w:rsidP="0004175F">
      <w:pPr>
        <w:rPr>
          <w:sz w:val="20"/>
          <w:szCs w:val="20"/>
        </w:rPr>
      </w:pPr>
      <w:r>
        <w:rPr>
          <w:sz w:val="20"/>
          <w:szCs w:val="20"/>
        </w:rPr>
        <w:t>3.- Explica cuál es la diferencia entre una memoria RAM estándar, una memoria RAM con ECC. ¿Qué es y en qué consiste ECC?</w:t>
      </w:r>
    </w:p>
    <w:p w:rsidR="0004175F" w:rsidRDefault="0004175F" w:rsidP="0004175F">
      <w:pPr>
        <w:rPr>
          <w:sz w:val="20"/>
          <w:szCs w:val="20"/>
        </w:rPr>
      </w:pPr>
    </w:p>
    <w:p w:rsidR="0004175F" w:rsidRDefault="0004175F" w:rsidP="0004175F">
      <w:pPr>
        <w:rPr>
          <w:sz w:val="20"/>
          <w:szCs w:val="20"/>
        </w:rPr>
      </w:pPr>
      <w:r>
        <w:rPr>
          <w:sz w:val="20"/>
          <w:szCs w:val="20"/>
        </w:rPr>
        <w:t xml:space="preserve">4.- Cuando hablamos de memoria RAM, ¿Qué significa DIMM y SO-DIMM? ¿Para </w:t>
      </w:r>
      <w:proofErr w:type="spellStart"/>
      <w:r>
        <w:rPr>
          <w:sz w:val="20"/>
          <w:szCs w:val="20"/>
        </w:rPr>
        <w:t>que</w:t>
      </w:r>
      <w:proofErr w:type="spellEnd"/>
      <w:r>
        <w:rPr>
          <w:sz w:val="20"/>
          <w:szCs w:val="20"/>
        </w:rPr>
        <w:t xml:space="preserve"> aplicaciones se usan cada uno? </w:t>
      </w:r>
    </w:p>
    <w:p w:rsidR="0004175F" w:rsidRDefault="0004175F" w:rsidP="0004175F">
      <w:pPr>
        <w:rPr>
          <w:sz w:val="20"/>
          <w:szCs w:val="20"/>
        </w:rPr>
      </w:pPr>
      <w:r>
        <w:rPr>
          <w:sz w:val="20"/>
          <w:szCs w:val="20"/>
        </w:rPr>
        <w:t>Compara dos módulos iguales (misma capacidad y velocidad) uno de cada tipo, insertando el enlace de los módulos elegidos y comentando las diferencias.</w:t>
      </w:r>
    </w:p>
    <w:p w:rsidR="0004175F" w:rsidRDefault="0004175F" w:rsidP="0004175F">
      <w:pPr>
        <w:rPr>
          <w:sz w:val="20"/>
          <w:szCs w:val="20"/>
        </w:rPr>
      </w:pPr>
    </w:p>
    <w:p w:rsidR="0004175F" w:rsidRDefault="0004175F" w:rsidP="0004175F">
      <w:pPr>
        <w:rPr>
          <w:sz w:val="20"/>
          <w:szCs w:val="20"/>
        </w:rPr>
      </w:pPr>
    </w:p>
    <w:p w:rsidR="0004175F" w:rsidRDefault="0004175F" w:rsidP="0004175F">
      <w:pPr>
        <w:rPr>
          <w:sz w:val="20"/>
          <w:szCs w:val="20"/>
        </w:rPr>
      </w:pPr>
      <w:r>
        <w:rPr>
          <w:sz w:val="20"/>
          <w:szCs w:val="20"/>
        </w:rPr>
        <w:t xml:space="preserve">5.- Cuando hablamos de memoria RAM, explica con tus propias palabras, ¿qué es la CL (cash </w:t>
      </w:r>
      <w:proofErr w:type="spellStart"/>
      <w:r>
        <w:rPr>
          <w:sz w:val="20"/>
          <w:szCs w:val="20"/>
        </w:rPr>
        <w:t>latency</w:t>
      </w:r>
      <w:proofErr w:type="spellEnd"/>
      <w:r>
        <w:rPr>
          <w:sz w:val="20"/>
          <w:szCs w:val="20"/>
        </w:rPr>
        <w:t xml:space="preserve">) y </w:t>
      </w:r>
      <w:proofErr w:type="spellStart"/>
      <w:r>
        <w:rPr>
          <w:sz w:val="20"/>
          <w:szCs w:val="20"/>
        </w:rPr>
        <w:t>que</w:t>
      </w:r>
      <w:proofErr w:type="spellEnd"/>
      <w:r>
        <w:rPr>
          <w:sz w:val="20"/>
          <w:szCs w:val="20"/>
        </w:rPr>
        <w:t xml:space="preserve"> papel juega en el funcionamiento de la memoria RAM? ¿Es preferible que este valor sea alto o que sea bajo? ¿Por qué?</w:t>
      </w:r>
    </w:p>
    <w:p w:rsidR="0004175F" w:rsidRDefault="0004175F" w:rsidP="0004175F">
      <w:pPr>
        <w:rPr>
          <w:sz w:val="20"/>
          <w:szCs w:val="20"/>
        </w:rPr>
      </w:pPr>
      <w:r>
        <w:rPr>
          <w:sz w:val="20"/>
          <w:szCs w:val="20"/>
        </w:rPr>
        <w:t>Busca en internet dos módulos de memoria RAM que tengan la misma capacidad y velocidad pero que tengan distinta latencia (CL). Inserta el enlace de ambos módulos y explica y comenta las diferencias que observas entre ambos módulos.</w:t>
      </w:r>
    </w:p>
    <w:p w:rsidR="0004175F" w:rsidRDefault="0004175F" w:rsidP="0004175F">
      <w:pPr>
        <w:rPr>
          <w:sz w:val="20"/>
          <w:szCs w:val="20"/>
        </w:rPr>
      </w:pPr>
    </w:p>
    <w:p w:rsidR="000051D6" w:rsidRDefault="000051D6" w:rsidP="000250DD">
      <w:pPr>
        <w:rPr>
          <w:sz w:val="20"/>
          <w:szCs w:val="20"/>
        </w:rPr>
      </w:pPr>
    </w:p>
    <w:sectPr w:rsidR="000051D6" w:rsidSect="00E5458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A11" w:rsidRDefault="00AF7A11" w:rsidP="002F5C04">
      <w:pPr>
        <w:spacing w:after="0" w:line="240" w:lineRule="auto"/>
      </w:pPr>
      <w:r>
        <w:separator/>
      </w:r>
    </w:p>
  </w:endnote>
  <w:endnote w:type="continuationSeparator" w:id="0">
    <w:p w:rsidR="00AF7A11" w:rsidRDefault="00AF7A11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04" w:rsidRDefault="00593420" w:rsidP="00593420">
    <w:pPr>
      <w:pStyle w:val="Encabezado"/>
      <w:jc w:val="center"/>
      <w:rPr>
        <w:i/>
      </w:rPr>
    </w:pPr>
    <w:r w:rsidRPr="002F5C04">
      <w:rPr>
        <w:i/>
      </w:rPr>
      <w:t xml:space="preserve">MÓDULO: </w:t>
    </w:r>
    <w:r w:rsidR="00962E48">
      <w:rPr>
        <w:i/>
      </w:rPr>
      <w:t>SISTEMAS INFORMÁTICOS</w:t>
    </w:r>
    <w:r>
      <w:rPr>
        <w:i/>
      </w:rPr>
      <w:t xml:space="preserve"> (</w:t>
    </w:r>
    <w:r w:rsidR="00962E48">
      <w:rPr>
        <w:i/>
      </w:rPr>
      <w:t>S</w:t>
    </w:r>
    <w:r w:rsidRPr="002F5C04">
      <w:rPr>
        <w:i/>
      </w:rPr>
      <w:t>.I.)</w:t>
    </w:r>
  </w:p>
  <w:p w:rsidR="00971AEE" w:rsidRPr="00593420" w:rsidRDefault="00971AEE" w:rsidP="00593420">
    <w:pPr>
      <w:pStyle w:val="Encabezado"/>
      <w:jc w:val="center"/>
    </w:pPr>
    <w:r>
      <w:rPr>
        <w:i/>
      </w:rPr>
      <w:t>Profesor: Roberto Macho González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A11" w:rsidRDefault="00AF7A11" w:rsidP="002F5C04">
      <w:pPr>
        <w:spacing w:after="0" w:line="240" w:lineRule="auto"/>
      </w:pPr>
      <w:r>
        <w:separator/>
      </w:r>
    </w:p>
  </w:footnote>
  <w:footnote w:type="continuationSeparator" w:id="0">
    <w:p w:rsidR="00AF7A11" w:rsidRDefault="00AF7A11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04" w:rsidRDefault="00950686" w:rsidP="002F5C04">
    <w:pPr>
      <w:pStyle w:val="Encabezado"/>
      <w:jc w:val="center"/>
      <w:rPr>
        <w:i/>
      </w:rPr>
    </w:pPr>
    <w:r>
      <w:rPr>
        <w:noProof/>
        <w:lang w:eastAsia="es-ES"/>
      </w:rPr>
      <w:drawing>
        <wp:anchor distT="0" distB="0" distL="0" distR="0" simplePos="0" relativeHeight="251691520" behindDoc="0" locked="0" layoutInCell="1" allowOverlap="1">
          <wp:simplePos x="0" y="0"/>
          <wp:positionH relativeFrom="page">
            <wp:posOffset>5131435</wp:posOffset>
          </wp:positionH>
          <wp:positionV relativeFrom="paragraph">
            <wp:posOffset>-356235</wp:posOffset>
          </wp:positionV>
          <wp:extent cx="2142444" cy="479794"/>
          <wp:effectExtent l="0" t="0" r="0" b="0"/>
          <wp:wrapNone/>
          <wp:docPr id="1" name="image1.jpe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Text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42444" cy="4797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6E26" w:rsidRPr="001C6BC0">
      <w:rPr>
        <w:bCs/>
        <w:noProof/>
        <w:sz w:val="20"/>
        <w:lang w:eastAsia="es-ES"/>
      </w:rPr>
      <w:drawing>
        <wp:anchor distT="0" distB="0" distL="114300" distR="114300" simplePos="0" relativeHeight="251689472" behindDoc="1" locked="0" layoutInCell="1" allowOverlap="1">
          <wp:simplePos x="0" y="0"/>
          <wp:positionH relativeFrom="column">
            <wp:posOffset>-482600</wp:posOffset>
          </wp:positionH>
          <wp:positionV relativeFrom="paragraph">
            <wp:posOffset>-349885</wp:posOffset>
          </wp:positionV>
          <wp:extent cx="2209800" cy="685800"/>
          <wp:effectExtent l="0" t="0" r="0" b="0"/>
          <wp:wrapThrough wrapText="bothSides">
            <wp:wrapPolygon edited="0">
              <wp:start x="0" y="0"/>
              <wp:lineTo x="0" y="21000"/>
              <wp:lineTo x="21414" y="21000"/>
              <wp:lineTo x="21414" y="0"/>
              <wp:lineTo x="0" y="0"/>
            </wp:wrapPolygon>
          </wp:wrapThrough>
          <wp:docPr id="6" name="Imagen 6" descr="C:\Users\herranisa\AppData\Local\Temp\Temp1_RV__Logotipo_Consejería (1).zip\Escudos Consejería (pequeños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herranisa\AppData\Local\Temp\Temp1_RV__Logotipo_Consejería (1).zip\Escudos Consejería (pequeños).b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F07A0" w:rsidRDefault="002F5C04" w:rsidP="002F5C04">
    <w:pPr>
      <w:pStyle w:val="Encabezado"/>
      <w:jc w:val="center"/>
      <w:rPr>
        <w:i/>
      </w:rPr>
    </w:pPr>
    <w:r>
      <w:rPr>
        <w:i/>
      </w:rPr>
      <w:t xml:space="preserve">C.F.G.S. Desarrollo de Aplicaciones </w:t>
    </w:r>
    <w:r w:rsidR="009F07A0">
      <w:rPr>
        <w:i/>
      </w:rPr>
      <w:t>Multiplataforma/</w:t>
    </w:r>
    <w:r w:rsidR="00E30A44">
      <w:rPr>
        <w:i/>
      </w:rPr>
      <w:t>Web</w:t>
    </w:r>
    <w:r>
      <w:rPr>
        <w:i/>
      </w:rPr>
      <w:t xml:space="preserve"> (D.A.</w:t>
    </w:r>
    <w:r w:rsidR="009F07A0">
      <w:rPr>
        <w:i/>
      </w:rPr>
      <w:t>M./D.A.W.)</w:t>
    </w:r>
  </w:p>
  <w:p w:rsidR="002F5C04" w:rsidRPr="002F5C04" w:rsidRDefault="002F5C04" w:rsidP="002F5C04">
    <w:pPr>
      <w:pStyle w:val="Encabezado"/>
      <w:jc w:val="center"/>
      <w:rPr>
        <w:i/>
      </w:rPr>
    </w:pPr>
    <w:r>
      <w:rPr>
        <w:i/>
      </w:rPr>
      <w:t>.)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51993"/>
    <w:multiLevelType w:val="hybridMultilevel"/>
    <w:tmpl w:val="D27C9BE8"/>
    <w:lvl w:ilvl="0" w:tplc="D9BEF8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1406"/>
    <w:rsid w:val="000051D6"/>
    <w:rsid w:val="000250DD"/>
    <w:rsid w:val="0004175F"/>
    <w:rsid w:val="000956EC"/>
    <w:rsid w:val="001965BB"/>
    <w:rsid w:val="00251D49"/>
    <w:rsid w:val="002F5C04"/>
    <w:rsid w:val="00593420"/>
    <w:rsid w:val="005C21DA"/>
    <w:rsid w:val="005F0EDD"/>
    <w:rsid w:val="00656F12"/>
    <w:rsid w:val="00704552"/>
    <w:rsid w:val="00732C03"/>
    <w:rsid w:val="00750735"/>
    <w:rsid w:val="0078716D"/>
    <w:rsid w:val="007A2981"/>
    <w:rsid w:val="007C6E26"/>
    <w:rsid w:val="007F3F04"/>
    <w:rsid w:val="0082539A"/>
    <w:rsid w:val="008B1B0A"/>
    <w:rsid w:val="008C1406"/>
    <w:rsid w:val="008C1919"/>
    <w:rsid w:val="00905D4A"/>
    <w:rsid w:val="00950686"/>
    <w:rsid w:val="00962E48"/>
    <w:rsid w:val="00971AEE"/>
    <w:rsid w:val="009F07A0"/>
    <w:rsid w:val="00A13407"/>
    <w:rsid w:val="00A349DB"/>
    <w:rsid w:val="00A63E3E"/>
    <w:rsid w:val="00AA1858"/>
    <w:rsid w:val="00AF7A11"/>
    <w:rsid w:val="00B701F6"/>
    <w:rsid w:val="00C556A0"/>
    <w:rsid w:val="00DB0631"/>
    <w:rsid w:val="00E115CF"/>
    <w:rsid w:val="00E23491"/>
    <w:rsid w:val="00E30A44"/>
    <w:rsid w:val="00E517CD"/>
    <w:rsid w:val="00E5458B"/>
    <w:rsid w:val="00E667D9"/>
    <w:rsid w:val="00EC39F7"/>
    <w:rsid w:val="00EE4533"/>
    <w:rsid w:val="00F17959"/>
    <w:rsid w:val="00F4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o\OneDrive%20-%20Educantabria\TRABAJO\CURSO_23-24\SI\DAM1_SI_UT_PLANTILLA_ACTIVIDA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DAM1_SI_UT_PLANTILLA_ACTIVIDADES</Template>
  <TotalTime>10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</dc:creator>
  <cp:lastModifiedBy>dam1</cp:lastModifiedBy>
  <cp:revision>5</cp:revision>
  <dcterms:created xsi:type="dcterms:W3CDTF">2023-10-02T11:08:00Z</dcterms:created>
  <dcterms:modified xsi:type="dcterms:W3CDTF">2023-10-09T15:47:00Z</dcterms:modified>
</cp:coreProperties>
</file>