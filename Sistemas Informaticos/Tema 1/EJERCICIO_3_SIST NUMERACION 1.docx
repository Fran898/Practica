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04" w:rsidRDefault="00351C7F">
      <w:r>
        <w:tab/>
      </w:r>
    </w:p>
    <w:tbl>
      <w:tblPr>
        <w:tblStyle w:val="Tablaconcuadrcula"/>
        <w:tblW w:w="0" w:type="auto"/>
        <w:tblLook w:val="04A0"/>
      </w:tblPr>
      <w:tblGrid>
        <w:gridCol w:w="1294"/>
        <w:gridCol w:w="550"/>
        <w:gridCol w:w="1241"/>
        <w:gridCol w:w="3686"/>
        <w:gridCol w:w="1487"/>
        <w:gridCol w:w="462"/>
      </w:tblGrid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50" w:type="dxa"/>
          </w:tcPr>
          <w:p w:rsidR="002F5C04" w:rsidRPr="000956EC" w:rsidRDefault="002F5C04" w:rsidP="00351C7F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41" w:type="dxa"/>
          </w:tcPr>
          <w:p w:rsidR="002F5C04" w:rsidRPr="00130A30" w:rsidRDefault="002F5C04" w:rsidP="00351C7F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686" w:type="dxa"/>
          </w:tcPr>
          <w:p w:rsidR="002F5C04" w:rsidRDefault="002F5C04" w:rsidP="00351C7F">
            <w:r>
              <w:t>SISTEMAS INFORMÁTICOS</w:t>
            </w:r>
          </w:p>
        </w:tc>
        <w:tc>
          <w:tcPr>
            <w:tcW w:w="1487" w:type="dxa"/>
          </w:tcPr>
          <w:p w:rsidR="002F5C04" w:rsidRPr="00130A30" w:rsidRDefault="002F5C04" w:rsidP="00351C7F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2F5C04" w:rsidRDefault="0084530E" w:rsidP="00351C7F">
            <w:r>
              <w:t>1</w:t>
            </w:r>
            <w:r w:rsidR="00E53A34">
              <w:t>ª</w:t>
            </w:r>
          </w:p>
        </w:tc>
      </w:tr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50" w:type="dxa"/>
          </w:tcPr>
          <w:p w:rsidR="002F5C04" w:rsidRPr="000956EC" w:rsidRDefault="00E53A34" w:rsidP="00351C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6" w:type="dxa"/>
            <w:gridSpan w:val="4"/>
          </w:tcPr>
          <w:p w:rsidR="002F5C04" w:rsidRDefault="00E53A34" w:rsidP="00E53A34">
            <w:bookmarkStart w:id="0" w:name="OLE_LINK1"/>
            <w:bookmarkStart w:id="1" w:name="OLE_LINK2"/>
            <w:r w:rsidRPr="004B6C39">
              <w:rPr>
                <w:rFonts w:ascii="Arial" w:hAnsi="Arial" w:cs="Arial"/>
                <w:sz w:val="20"/>
                <w:szCs w:val="20"/>
              </w:rPr>
              <w:t xml:space="preserve">SISTEMAS INFORMÁTICOS. </w:t>
            </w:r>
            <w:bookmarkEnd w:id="0"/>
            <w:bookmarkEnd w:id="1"/>
            <w:r>
              <w:t>SISTEMAS DE NUMERACIÓN</w:t>
            </w:r>
          </w:p>
        </w:tc>
      </w:tr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50" w:type="dxa"/>
          </w:tcPr>
          <w:p w:rsidR="002F5C04" w:rsidRPr="000956EC" w:rsidRDefault="00E53A34" w:rsidP="00351C7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6" w:type="dxa"/>
            <w:gridSpan w:val="4"/>
          </w:tcPr>
          <w:p w:rsidR="002F5C04" w:rsidRDefault="00E53A34" w:rsidP="00351C7F">
            <w:r>
              <w:t>SISTEMAS DE NUMERACIÓN</w:t>
            </w:r>
          </w:p>
        </w:tc>
      </w:tr>
      <w:tr w:rsidR="000956EC" w:rsidTr="00351C7F">
        <w:tc>
          <w:tcPr>
            <w:tcW w:w="129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5"/>
          </w:tcPr>
          <w:p w:rsidR="000956EC" w:rsidRDefault="000956EC" w:rsidP="00351C7F"/>
        </w:tc>
      </w:tr>
    </w:tbl>
    <w:p w:rsidR="00E5458B" w:rsidRDefault="00E5458B" w:rsidP="002F5C04">
      <w:pPr>
        <w:tabs>
          <w:tab w:val="left" w:pos="1811"/>
        </w:tabs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Realiza las siguientes conversiones de números entre los diferentes sistemas: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1.- Convierte a decimal (base 10)  los siguientes números:</w:t>
      </w:r>
    </w:p>
    <w:p w:rsidR="00351C7F" w:rsidRPr="00351C7F" w:rsidRDefault="00351C7F" w:rsidP="00351C7F">
      <w:pPr>
        <w:rPr>
          <w:b/>
          <w:szCs w:val="20"/>
        </w:rPr>
      </w:pPr>
      <w:r w:rsidRPr="00351C7F">
        <w:rPr>
          <w:b/>
          <w:szCs w:val="20"/>
        </w:rPr>
        <w:t>128-64-32-16-8-4-2-1</w:t>
      </w:r>
    </w:p>
    <w:p w:rsidR="00351C7F" w:rsidRDefault="00351C7F" w:rsidP="00E53A34">
      <w:pPr>
        <w:rPr>
          <w:sz w:val="20"/>
          <w:szCs w:val="20"/>
        </w:rPr>
      </w:pPr>
    </w:p>
    <w:p w:rsidR="00351C7F" w:rsidRDefault="00E53A34" w:rsidP="00351C7F">
      <w:pPr>
        <w:rPr>
          <w:sz w:val="20"/>
          <w:szCs w:val="20"/>
        </w:rPr>
      </w:pPr>
      <w:r>
        <w:rPr>
          <w:sz w:val="20"/>
          <w:szCs w:val="20"/>
        </w:rPr>
        <w:t>101010 (binario):</w:t>
      </w:r>
      <w:r w:rsidR="00351C7F">
        <w:rPr>
          <w:sz w:val="20"/>
          <w:szCs w:val="20"/>
        </w:rPr>
        <w:t xml:space="preserve"> 42</w:t>
      </w:r>
    </w:p>
    <w:p w:rsidR="00E53A34" w:rsidRDefault="00E53A34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1001 (binario):</w:t>
      </w:r>
      <w:r w:rsidR="00351C7F">
        <w:rPr>
          <w:sz w:val="20"/>
          <w:szCs w:val="20"/>
        </w:rPr>
        <w:t xml:space="preserve"> 9</w:t>
      </w:r>
    </w:p>
    <w:p w:rsidR="00E53A34" w:rsidRDefault="00E53A34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1100 (binario):</w:t>
      </w:r>
      <w:r w:rsidR="00351C7F">
        <w:rPr>
          <w:sz w:val="20"/>
          <w:szCs w:val="20"/>
        </w:rPr>
        <w:t xml:space="preserve"> 12</w:t>
      </w:r>
    </w:p>
    <w:p w:rsidR="00E53A34" w:rsidRDefault="00E53A34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34 (octal):</w:t>
      </w:r>
      <w:r w:rsidR="00351C7F">
        <w:rPr>
          <w:sz w:val="20"/>
          <w:szCs w:val="20"/>
        </w:rPr>
        <w:t>24</w:t>
      </w:r>
    </w:p>
    <w:p w:rsidR="00E53A34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34/8=4 (r=2)</w:t>
      </w:r>
    </w:p>
    <w:p w:rsidR="00351C7F" w:rsidRDefault="00351C7F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78 (octal):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En el sistema octal va de 0-7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43 (octal):</w:t>
      </w:r>
      <w:r w:rsidR="00351C7F">
        <w:rPr>
          <w:sz w:val="20"/>
          <w:szCs w:val="20"/>
        </w:rPr>
        <w:t>35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43/8=5(3)</w:t>
      </w:r>
    </w:p>
    <w:p w:rsidR="00E53A34" w:rsidRDefault="00E53A34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F03 (hexadecimal):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A binario F=1111    -   0 = 0000     -    3 = 0011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2048-1024-512-256-128-64-32-16-8-4-2-1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 xml:space="preserve">   1        </w:t>
      </w:r>
      <w:proofErr w:type="spellStart"/>
      <w:r>
        <w:rPr>
          <w:sz w:val="20"/>
          <w:szCs w:val="20"/>
        </w:rPr>
        <w:t>1</w:t>
      </w:r>
      <w:proofErr w:type="spellEnd"/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1</w:t>
      </w:r>
      <w:proofErr w:type="spellEnd"/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1</w:t>
      </w:r>
      <w:proofErr w:type="spellEnd"/>
      <w:r>
        <w:rPr>
          <w:sz w:val="20"/>
          <w:szCs w:val="20"/>
        </w:rPr>
        <w:t xml:space="preserve">      0    </w:t>
      </w:r>
      <w:proofErr w:type="spellStart"/>
      <w:r>
        <w:rPr>
          <w:sz w:val="20"/>
          <w:szCs w:val="20"/>
        </w:rPr>
        <w:t>0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0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0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0</w:t>
      </w:r>
      <w:proofErr w:type="spellEnd"/>
      <w:r>
        <w:rPr>
          <w:sz w:val="20"/>
          <w:szCs w:val="20"/>
        </w:rPr>
        <w:t>- 0-1-1 = 2048+1024+512+256+2+1= 3.853</w:t>
      </w:r>
    </w:p>
    <w:p w:rsidR="00351C7F" w:rsidRDefault="00351C7F" w:rsidP="00E53A34">
      <w:pPr>
        <w:rPr>
          <w:sz w:val="20"/>
          <w:szCs w:val="20"/>
        </w:rPr>
      </w:pPr>
    </w:p>
    <w:p w:rsidR="00351C7F" w:rsidRDefault="00351C7F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9A (hexadecimal):</w:t>
      </w:r>
      <w:r w:rsidR="00351C7F">
        <w:rPr>
          <w:sz w:val="20"/>
          <w:szCs w:val="20"/>
        </w:rPr>
        <w:t>154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1001-1010</w:t>
      </w:r>
    </w:p>
    <w:p w:rsidR="00E53A34" w:rsidRDefault="00E53A34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7C3D  (hexadecimal):</w:t>
      </w:r>
      <w:r w:rsidR="00351C7F" w:rsidRPr="00351C7F">
        <w:t xml:space="preserve"> </w:t>
      </w:r>
      <w:r w:rsidR="00351C7F" w:rsidRPr="00351C7F">
        <w:rPr>
          <w:sz w:val="20"/>
          <w:szCs w:val="20"/>
        </w:rPr>
        <w:t>31805</w:t>
      </w:r>
    </w:p>
    <w:p w:rsidR="00351C7F" w:rsidRDefault="00351C7F" w:rsidP="00E53A34">
      <w:pPr>
        <w:rPr>
          <w:sz w:val="20"/>
          <w:szCs w:val="20"/>
        </w:rPr>
      </w:pP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0111-1100-0011-1101</w:t>
      </w:r>
    </w:p>
    <w:p w:rsidR="00E53A34" w:rsidRDefault="00E53A34" w:rsidP="00E53A34">
      <w:pPr>
        <w:rPr>
          <w:sz w:val="20"/>
          <w:szCs w:val="20"/>
        </w:rPr>
      </w:pPr>
    </w:p>
    <w:p w:rsidR="00C2463A" w:rsidRDefault="00C2463A" w:rsidP="00E53A34">
      <w:pPr>
        <w:rPr>
          <w:sz w:val="20"/>
          <w:szCs w:val="20"/>
        </w:rPr>
      </w:pPr>
    </w:p>
    <w:p w:rsidR="00C2463A" w:rsidRDefault="00C2463A" w:rsidP="00E53A34">
      <w:pPr>
        <w:rPr>
          <w:sz w:val="20"/>
          <w:szCs w:val="20"/>
        </w:rPr>
      </w:pPr>
    </w:p>
    <w:p w:rsidR="00F34DFB" w:rsidRDefault="00F34DFB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2.- Representa los siguientes números decimales en binario, octal y hexadecimal: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269"/>
        <w:gridCol w:w="1729"/>
        <w:gridCol w:w="1729"/>
      </w:tblGrid>
      <w:tr w:rsidR="00E53A34" w:rsidRPr="00CD7632" w:rsidTr="00351C7F">
        <w:tc>
          <w:tcPr>
            <w:tcW w:w="1188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Nurmeros</w:t>
            </w:r>
            <w:proofErr w:type="spellEnd"/>
            <w:r>
              <w:rPr>
                <w:sz w:val="20"/>
                <w:szCs w:val="20"/>
              </w:rPr>
              <w:t xml:space="preserve"> (decimal)</w:t>
            </w:r>
          </w:p>
        </w:tc>
        <w:tc>
          <w:tcPr>
            <w:tcW w:w="2269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Binario</w:t>
            </w:r>
          </w:p>
        </w:tc>
        <w:tc>
          <w:tcPr>
            <w:tcW w:w="1729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</w:t>
            </w:r>
          </w:p>
        </w:tc>
        <w:tc>
          <w:tcPr>
            <w:tcW w:w="1729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Hexadecimal</w:t>
            </w:r>
          </w:p>
        </w:tc>
      </w:tr>
      <w:tr w:rsidR="00E53A34" w:rsidRPr="00CD7632" w:rsidTr="00351C7F">
        <w:tc>
          <w:tcPr>
            <w:tcW w:w="1188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 w:rsidRPr="00CD7632">
              <w:rPr>
                <w:sz w:val="20"/>
                <w:szCs w:val="20"/>
              </w:rPr>
              <w:t>35</w:t>
            </w:r>
          </w:p>
        </w:tc>
        <w:tc>
          <w:tcPr>
            <w:tcW w:w="226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100011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E53A34" w:rsidRPr="00CD7632" w:rsidTr="00351C7F">
        <w:tc>
          <w:tcPr>
            <w:tcW w:w="1188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6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1100100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E53A34" w:rsidRPr="00CD7632" w:rsidTr="00351C7F">
        <w:tc>
          <w:tcPr>
            <w:tcW w:w="1188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 w:rsidRPr="00CD7632">
              <w:rPr>
                <w:sz w:val="20"/>
                <w:szCs w:val="20"/>
              </w:rPr>
              <w:t>18</w:t>
            </w:r>
          </w:p>
        </w:tc>
        <w:tc>
          <w:tcPr>
            <w:tcW w:w="226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10010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Indica las operaciones realizadas, para el primero de ellos (35).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Decimal 100011 = 32+2+1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 xml:space="preserve">Octal 100 = 4 011 = 3 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Hexadecimal 10 = 2  0011 = 3</w:t>
      </w:r>
    </w:p>
    <w:p w:rsidR="00351C7F" w:rsidRDefault="00351C7F" w:rsidP="00E53A34">
      <w:pPr>
        <w:rPr>
          <w:sz w:val="20"/>
          <w:szCs w:val="20"/>
        </w:rPr>
      </w:pPr>
    </w:p>
    <w:p w:rsidR="00E53A34" w:rsidRDefault="00796888" w:rsidP="00E53A34">
      <w:pPr>
        <w:rPr>
          <w:sz w:val="20"/>
          <w:szCs w:val="20"/>
        </w:rPr>
      </w:pPr>
      <w:r>
        <w:rPr>
          <w:sz w:val="20"/>
          <w:szCs w:val="20"/>
        </w:rPr>
        <w:t>Representa los siguientes números, indicando las operaciones realizadas:</w:t>
      </w:r>
    </w:p>
    <w:p w:rsidR="00796888" w:rsidRDefault="00796888" w:rsidP="00E53A34">
      <w:pPr>
        <w:rPr>
          <w:sz w:val="20"/>
          <w:szCs w:val="20"/>
        </w:rPr>
      </w:pPr>
      <w:r>
        <w:rPr>
          <w:sz w:val="20"/>
          <w:szCs w:val="20"/>
        </w:rPr>
        <w:t>Representa el número binario 1010 (binario) en octal.</w:t>
      </w:r>
    </w:p>
    <w:p w:rsidR="0084530E" w:rsidRDefault="0084530E" w:rsidP="0084530E">
      <w:pPr>
        <w:rPr>
          <w:sz w:val="20"/>
          <w:szCs w:val="20"/>
        </w:rPr>
      </w:pPr>
      <w:r>
        <w:rPr>
          <w:sz w:val="20"/>
          <w:szCs w:val="20"/>
        </w:rPr>
        <w:t>Ejemplo:</w:t>
      </w:r>
    </w:p>
    <w:p w:rsidR="0084530E" w:rsidRDefault="0084530E" w:rsidP="0084530E">
      <w:pPr>
        <w:rPr>
          <w:sz w:val="20"/>
          <w:szCs w:val="20"/>
        </w:rPr>
      </w:pPr>
      <w:r>
        <w:rPr>
          <w:sz w:val="20"/>
          <w:szCs w:val="20"/>
        </w:rPr>
        <w:t>010-&gt;2</w:t>
      </w:r>
    </w:p>
    <w:p w:rsidR="0084530E" w:rsidRDefault="0084530E" w:rsidP="0084530E">
      <w:pPr>
        <w:rPr>
          <w:sz w:val="20"/>
          <w:szCs w:val="20"/>
        </w:rPr>
      </w:pPr>
      <w:r>
        <w:rPr>
          <w:sz w:val="20"/>
          <w:szCs w:val="20"/>
        </w:rPr>
        <w:t>001-&gt;1</w:t>
      </w:r>
    </w:p>
    <w:p w:rsidR="0084530E" w:rsidRDefault="0084530E" w:rsidP="00E53A34">
      <w:pPr>
        <w:rPr>
          <w:sz w:val="20"/>
          <w:szCs w:val="20"/>
        </w:rPr>
      </w:pPr>
      <w:r>
        <w:rPr>
          <w:sz w:val="20"/>
          <w:szCs w:val="20"/>
        </w:rPr>
        <w:t>Solución: 12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3.- Representa el número binario 101010 (binario) en octal.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101= 4+1=5      010 = 2      52</w:t>
      </w:r>
    </w:p>
    <w:p w:rsidR="0084530E" w:rsidRDefault="0084530E" w:rsidP="00E53A34">
      <w:pPr>
        <w:rPr>
          <w:sz w:val="20"/>
          <w:szCs w:val="20"/>
        </w:rPr>
      </w:pP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4.- Representa el número binario 101010 (binario) en hexadecimal.</w:t>
      </w:r>
    </w:p>
    <w:p w:rsidR="00E53A34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10 =2     1010=8 + 2 = 10 = A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5.- Representa el número hexadecimal  7C3D en binario.</w:t>
      </w:r>
    </w:p>
    <w:p w:rsidR="00E53A34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7 = 0111 C = 1100    3= 0011    D= 1101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6.- Representa el número hexadecimal  7C3D en octal.</w:t>
      </w:r>
    </w:p>
    <w:p w:rsidR="00E53A34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0-111-110-000-111-101 = 76075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A76140">
        <w:rPr>
          <w:sz w:val="20"/>
          <w:szCs w:val="20"/>
        </w:rPr>
        <w:t>.- Representa el número octal 77</w:t>
      </w:r>
      <w:r>
        <w:rPr>
          <w:sz w:val="20"/>
          <w:szCs w:val="20"/>
        </w:rPr>
        <w:t xml:space="preserve"> en binario.</w:t>
      </w:r>
    </w:p>
    <w:p w:rsidR="00E53A34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111-111</w:t>
      </w:r>
    </w:p>
    <w:p w:rsidR="00E53A34" w:rsidRDefault="00E53A34" w:rsidP="00E53A34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A76140">
        <w:rPr>
          <w:sz w:val="20"/>
          <w:szCs w:val="20"/>
        </w:rPr>
        <w:t>.- Representa el número octal 77</w:t>
      </w:r>
      <w:r>
        <w:rPr>
          <w:sz w:val="20"/>
          <w:szCs w:val="20"/>
        </w:rPr>
        <w:t xml:space="preserve"> en hexadecimal.</w:t>
      </w:r>
    </w:p>
    <w:p w:rsidR="00351C7F" w:rsidRDefault="00351C7F" w:rsidP="00E53A34">
      <w:pPr>
        <w:rPr>
          <w:sz w:val="20"/>
          <w:szCs w:val="20"/>
        </w:rPr>
      </w:pPr>
      <w:r>
        <w:rPr>
          <w:sz w:val="20"/>
          <w:szCs w:val="20"/>
        </w:rPr>
        <w:t>11-1111 =3F</w:t>
      </w:r>
    </w:p>
    <w:p w:rsidR="00E53A34" w:rsidRDefault="003D07BA" w:rsidP="00E53A34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53A34">
        <w:rPr>
          <w:sz w:val="20"/>
          <w:szCs w:val="20"/>
        </w:rPr>
        <w:t>.- Indica el valor en binario, decimal, hexadecimal y octal, de los siguientes caracteres pertenecientes al código ASCII: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2356"/>
        <w:gridCol w:w="1729"/>
        <w:gridCol w:w="1729"/>
        <w:gridCol w:w="1729"/>
      </w:tblGrid>
      <w:tr w:rsidR="00E53A34" w:rsidRPr="00CD7632" w:rsidTr="00351C7F">
        <w:tc>
          <w:tcPr>
            <w:tcW w:w="1101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2356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Binario</w:t>
            </w:r>
          </w:p>
        </w:tc>
        <w:tc>
          <w:tcPr>
            <w:tcW w:w="1729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</w:t>
            </w:r>
          </w:p>
        </w:tc>
        <w:tc>
          <w:tcPr>
            <w:tcW w:w="1729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Hexadecimal</w:t>
            </w:r>
          </w:p>
        </w:tc>
        <w:tc>
          <w:tcPr>
            <w:tcW w:w="1729" w:type="dxa"/>
          </w:tcPr>
          <w:p w:rsidR="00E53A34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</w:tr>
      <w:tr w:rsidR="00E53A34" w:rsidRPr="00CD7632" w:rsidTr="00351C7F">
        <w:tc>
          <w:tcPr>
            <w:tcW w:w="1101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56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1000001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E53A34" w:rsidRPr="00CD7632" w:rsidTr="00351C7F">
        <w:tc>
          <w:tcPr>
            <w:tcW w:w="1101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56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1100100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53A34" w:rsidRPr="00CD7632" w:rsidTr="00351C7F">
        <w:tc>
          <w:tcPr>
            <w:tcW w:w="1101" w:type="dxa"/>
          </w:tcPr>
          <w:p w:rsidR="00E53A34" w:rsidRPr="00CD7632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</w:tc>
        <w:tc>
          <w:tcPr>
            <w:tcW w:w="2356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101001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E53A34" w:rsidRPr="00CD7632" w:rsidTr="00351C7F">
        <w:tc>
          <w:tcPr>
            <w:tcW w:w="1101" w:type="dxa"/>
          </w:tcPr>
          <w:p w:rsidR="00E53A34" w:rsidRDefault="00E53A34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Espacio</w:t>
            </w:r>
          </w:p>
        </w:tc>
        <w:tc>
          <w:tcPr>
            <w:tcW w:w="2356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29" w:type="dxa"/>
          </w:tcPr>
          <w:p w:rsidR="00E53A34" w:rsidRPr="00CD7632" w:rsidRDefault="00351C7F" w:rsidP="00351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</w:tbl>
    <w:p w:rsidR="00E53A34" w:rsidRDefault="00E53A34" w:rsidP="002D5B81">
      <w:pPr>
        <w:tabs>
          <w:tab w:val="left" w:pos="1811"/>
        </w:tabs>
      </w:pPr>
    </w:p>
    <w:p w:rsidR="003D07BA" w:rsidRDefault="003D07BA" w:rsidP="002D5B81">
      <w:pPr>
        <w:tabs>
          <w:tab w:val="left" w:pos="1811"/>
        </w:tabs>
      </w:pPr>
      <w:r>
        <w:t>10.- Dibuja la tabla que nos permite una conversión directa de binario a: octal, decimal y hexadecimal y comenta brevemente cómo usarla.</w:t>
      </w:r>
    </w:p>
    <w:p w:rsidR="00351C7F" w:rsidRDefault="00351C7F" w:rsidP="002D5B81">
      <w:pPr>
        <w:tabs>
          <w:tab w:val="left" w:pos="1811"/>
        </w:tabs>
      </w:pPr>
    </w:p>
    <w:p w:rsidR="003D07BA" w:rsidRPr="002F5C04" w:rsidRDefault="000309C7" w:rsidP="002D5B81">
      <w:pPr>
        <w:tabs>
          <w:tab w:val="left" w:pos="181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2657475" cy="4410075"/>
            <wp:effectExtent l="19050" t="0" r="9525" b="0"/>
            <wp:docPr id="1" name="Imagen 1" descr="Sistema Binario Octal y Hexadecimal – materias-lti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Binario Octal y Hexadecimal – materias-lti-20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7BA" w:rsidRPr="002F5C04" w:rsidSect="00E5458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C7F" w:rsidRDefault="00351C7F" w:rsidP="002F5C04">
      <w:pPr>
        <w:spacing w:after="0" w:line="240" w:lineRule="auto"/>
      </w:pPr>
      <w:r>
        <w:separator/>
      </w:r>
    </w:p>
  </w:endnote>
  <w:endnote w:type="continuationSeparator" w:id="0">
    <w:p w:rsidR="00351C7F" w:rsidRDefault="00351C7F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C7F" w:rsidRPr="002F5C04" w:rsidRDefault="00351C7F" w:rsidP="002F5C04">
    <w:pPr>
      <w:pStyle w:val="Encabezado"/>
      <w:jc w:val="center"/>
    </w:pPr>
    <w:r w:rsidRPr="002F5C04">
      <w:rPr>
        <w:i/>
      </w:rPr>
      <w:t>MÓDULO: SISTEMAS INFORMÁTICOS (S.I.)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C7F" w:rsidRDefault="00351C7F" w:rsidP="002F5C04">
      <w:pPr>
        <w:spacing w:after="0" w:line="240" w:lineRule="auto"/>
      </w:pPr>
      <w:r>
        <w:separator/>
      </w:r>
    </w:p>
  </w:footnote>
  <w:footnote w:type="continuationSeparator" w:id="0">
    <w:p w:rsidR="00351C7F" w:rsidRDefault="00351C7F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C7F" w:rsidRDefault="00351C7F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771650" cy="467071"/>
          <wp:effectExtent l="19050" t="0" r="0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9319" cy="469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1C7F" w:rsidRPr="002F5C04" w:rsidRDefault="00351C7F" w:rsidP="002F5C04">
    <w:pPr>
      <w:pStyle w:val="Encabezado"/>
      <w:jc w:val="center"/>
      <w:rPr>
        <w:i/>
      </w:rPr>
    </w:pPr>
    <w:r>
      <w:rPr>
        <w:i/>
      </w:rPr>
      <w:t xml:space="preserve">C.F.G.S. Desarrollo de Aplicaciones </w:t>
    </w:r>
    <w:proofErr w:type="spellStart"/>
    <w:r>
      <w:rPr>
        <w:i/>
      </w:rPr>
      <w:t>Multiplatforma</w:t>
    </w:r>
    <w:proofErr w:type="spellEnd"/>
    <w:r>
      <w:rPr>
        <w:i/>
      </w:rPr>
      <w:t>/Web (D.A.M./D.A.W.)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275C9"/>
    <w:multiLevelType w:val="hybridMultilevel"/>
    <w:tmpl w:val="99B640B8"/>
    <w:lvl w:ilvl="0" w:tplc="B78C149A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0" w:hanging="360"/>
      </w:pPr>
    </w:lvl>
    <w:lvl w:ilvl="2" w:tplc="0C0A001B" w:tentative="1">
      <w:start w:val="1"/>
      <w:numFmt w:val="lowerRoman"/>
      <w:lvlText w:val="%3."/>
      <w:lvlJc w:val="right"/>
      <w:pPr>
        <w:ind w:left="2550" w:hanging="180"/>
      </w:pPr>
    </w:lvl>
    <w:lvl w:ilvl="3" w:tplc="0C0A000F" w:tentative="1">
      <w:start w:val="1"/>
      <w:numFmt w:val="decimal"/>
      <w:lvlText w:val="%4."/>
      <w:lvlJc w:val="left"/>
      <w:pPr>
        <w:ind w:left="3270" w:hanging="360"/>
      </w:pPr>
    </w:lvl>
    <w:lvl w:ilvl="4" w:tplc="0C0A0019" w:tentative="1">
      <w:start w:val="1"/>
      <w:numFmt w:val="lowerLetter"/>
      <w:lvlText w:val="%5."/>
      <w:lvlJc w:val="left"/>
      <w:pPr>
        <w:ind w:left="3990" w:hanging="360"/>
      </w:pPr>
    </w:lvl>
    <w:lvl w:ilvl="5" w:tplc="0C0A001B" w:tentative="1">
      <w:start w:val="1"/>
      <w:numFmt w:val="lowerRoman"/>
      <w:lvlText w:val="%6."/>
      <w:lvlJc w:val="right"/>
      <w:pPr>
        <w:ind w:left="4710" w:hanging="180"/>
      </w:pPr>
    </w:lvl>
    <w:lvl w:ilvl="6" w:tplc="0C0A000F" w:tentative="1">
      <w:start w:val="1"/>
      <w:numFmt w:val="decimal"/>
      <w:lvlText w:val="%7."/>
      <w:lvlJc w:val="left"/>
      <w:pPr>
        <w:ind w:left="5430" w:hanging="360"/>
      </w:pPr>
    </w:lvl>
    <w:lvl w:ilvl="7" w:tplc="0C0A0019" w:tentative="1">
      <w:start w:val="1"/>
      <w:numFmt w:val="lowerLetter"/>
      <w:lvlText w:val="%8."/>
      <w:lvlJc w:val="left"/>
      <w:pPr>
        <w:ind w:left="6150" w:hanging="360"/>
      </w:pPr>
    </w:lvl>
    <w:lvl w:ilvl="8" w:tplc="0C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738C0319"/>
    <w:multiLevelType w:val="hybridMultilevel"/>
    <w:tmpl w:val="40CAE96A"/>
    <w:lvl w:ilvl="0" w:tplc="47620F46">
      <w:start w:val="128"/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380"/>
    <w:rsid w:val="000244F5"/>
    <w:rsid w:val="000309C7"/>
    <w:rsid w:val="000956EC"/>
    <w:rsid w:val="000A4DD1"/>
    <w:rsid w:val="000D4C02"/>
    <w:rsid w:val="00143B16"/>
    <w:rsid w:val="00144148"/>
    <w:rsid w:val="002C4A9C"/>
    <w:rsid w:val="002C77A1"/>
    <w:rsid w:val="002D5B81"/>
    <w:rsid w:val="002F5C04"/>
    <w:rsid w:val="00307EA8"/>
    <w:rsid w:val="00321AC0"/>
    <w:rsid w:val="00351C7F"/>
    <w:rsid w:val="003D07BA"/>
    <w:rsid w:val="00410E01"/>
    <w:rsid w:val="00487102"/>
    <w:rsid w:val="00517EBD"/>
    <w:rsid w:val="005255D0"/>
    <w:rsid w:val="005938F0"/>
    <w:rsid w:val="0070578E"/>
    <w:rsid w:val="0078716D"/>
    <w:rsid w:val="00796888"/>
    <w:rsid w:val="0084530E"/>
    <w:rsid w:val="008C1919"/>
    <w:rsid w:val="009500A9"/>
    <w:rsid w:val="00A22F2A"/>
    <w:rsid w:val="00A63E3E"/>
    <w:rsid w:val="00A76140"/>
    <w:rsid w:val="00AE59F4"/>
    <w:rsid w:val="00B6435B"/>
    <w:rsid w:val="00B701F6"/>
    <w:rsid w:val="00C2463A"/>
    <w:rsid w:val="00C556A0"/>
    <w:rsid w:val="00D44456"/>
    <w:rsid w:val="00D94ACD"/>
    <w:rsid w:val="00E53A34"/>
    <w:rsid w:val="00E5458B"/>
    <w:rsid w:val="00E85739"/>
    <w:rsid w:val="00EE0E7D"/>
    <w:rsid w:val="00F21380"/>
    <w:rsid w:val="00F34DFB"/>
    <w:rsid w:val="00FA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1C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%202013-14\SI\PLANTILLA%20ACTIV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491EAD06A739438AD8D438AD80122B" ma:contentTypeVersion="3" ma:contentTypeDescription="Crear nuevo documento." ma:contentTypeScope="" ma:versionID="ac3631a012f321319c059c93f1a1a13d">
  <xsd:schema xmlns:xsd="http://www.w3.org/2001/XMLSchema" xmlns:xs="http://www.w3.org/2001/XMLSchema" xmlns:p="http://schemas.microsoft.com/office/2006/metadata/properties" xmlns:ns2="8ae855d5-b2e1-4324-84fb-cc32a87f56e4" targetNamespace="http://schemas.microsoft.com/office/2006/metadata/properties" ma:root="true" ma:fieldsID="42d3f54be7392fd48be553a0903f00bf" ns2:_="">
    <xsd:import namespace="8ae855d5-b2e1-4324-84fb-cc32a87f5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855d5-b2e1-4324-84fb-cc32a87f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2398D-1B3C-4D30-B693-F1FF75321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91803-B9DE-42B7-956E-96424287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68B60-1538-4C64-A8E5-321B2EEA0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855d5-b2e1-4324-84fb-cc32a87f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F5F55-A091-4D7B-8D5A-1A0D91A4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ACTIVIDADES</Template>
  <TotalTime>30</TotalTime>
  <Pages>4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dam1</cp:lastModifiedBy>
  <cp:revision>4</cp:revision>
  <dcterms:created xsi:type="dcterms:W3CDTF">2023-09-27T14:43:00Z</dcterms:created>
  <dcterms:modified xsi:type="dcterms:W3CDTF">2023-10-06T13:03:00Z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0x010100F0491EAD06A739438AD8D438AD80122B</vt:lpwstr>
  </property>
  <property fmtid="{D5CDD505-2E9C-101B-9397-08002B2CF9AE}" pid="3" name="Order">
    <vt:r8>5190800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https://educantabria-my.sharepoint.com/personal/roberto_machogonzalez_educantabria_es/Documents/TRABAJO/CURSO_23-24/SI/DAM/UT1-Sistemas Informáticos componentes y caracteristicas/EJERCICIOS/EJERCICIO_3_SIST NUMERACION.docx</vt:lpwstr>
  </property>
</Properties>
</file>