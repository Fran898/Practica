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C04" w:rsidRDefault="002F5C04"/>
    <w:tbl>
      <w:tblPr>
        <w:tblStyle w:val="Tablaconcuadrcula"/>
        <w:tblW w:w="0" w:type="auto"/>
        <w:tblLook w:val="04A0"/>
      </w:tblPr>
      <w:tblGrid>
        <w:gridCol w:w="1284"/>
        <w:gridCol w:w="532"/>
        <w:gridCol w:w="1223"/>
        <w:gridCol w:w="3293"/>
        <w:gridCol w:w="1000"/>
        <w:gridCol w:w="674"/>
        <w:gridCol w:w="488"/>
      </w:tblGrid>
      <w:tr w:rsidR="002F5C04" w:rsidTr="00251D49">
        <w:tc>
          <w:tcPr>
            <w:tcW w:w="1284" w:type="dxa"/>
          </w:tcPr>
          <w:p w:rsidR="002F5C04" w:rsidRPr="00130A30" w:rsidRDefault="002F5C04" w:rsidP="002F5C04">
            <w:pPr>
              <w:rPr>
                <w:b/>
              </w:rPr>
            </w:pPr>
            <w:r w:rsidRPr="00130A30">
              <w:rPr>
                <w:b/>
              </w:rPr>
              <w:t>CURSO:</w:t>
            </w:r>
          </w:p>
        </w:tc>
        <w:tc>
          <w:tcPr>
            <w:tcW w:w="532" w:type="dxa"/>
          </w:tcPr>
          <w:p w:rsidR="002F5C04" w:rsidRPr="000956EC" w:rsidRDefault="00962E48" w:rsidP="00871B3D">
            <w:pPr>
              <w:rPr>
                <w:b/>
              </w:rPr>
            </w:pPr>
            <w:r>
              <w:rPr>
                <w:b/>
              </w:rPr>
              <w:t>1</w:t>
            </w:r>
            <w:r w:rsidR="002F5C04" w:rsidRPr="000956EC">
              <w:rPr>
                <w:b/>
              </w:rPr>
              <w:t>º</w:t>
            </w:r>
          </w:p>
        </w:tc>
        <w:tc>
          <w:tcPr>
            <w:tcW w:w="1223" w:type="dxa"/>
          </w:tcPr>
          <w:p w:rsidR="002F5C04" w:rsidRPr="00130A30" w:rsidRDefault="002F5C04" w:rsidP="00871B3D">
            <w:pPr>
              <w:jc w:val="center"/>
              <w:rPr>
                <w:b/>
              </w:rPr>
            </w:pPr>
            <w:r w:rsidRPr="00130A30">
              <w:rPr>
                <w:b/>
              </w:rPr>
              <w:t>MÓDULO:</w:t>
            </w:r>
          </w:p>
        </w:tc>
        <w:tc>
          <w:tcPr>
            <w:tcW w:w="3293" w:type="dxa"/>
          </w:tcPr>
          <w:p w:rsidR="00962E48" w:rsidRDefault="00962E48" w:rsidP="00871B3D">
            <w:r>
              <w:t>SISTEMAS INFORMÁTICOS</w:t>
            </w:r>
          </w:p>
        </w:tc>
        <w:tc>
          <w:tcPr>
            <w:tcW w:w="1674" w:type="dxa"/>
            <w:gridSpan w:val="2"/>
          </w:tcPr>
          <w:p w:rsidR="002F5C04" w:rsidRPr="00130A30" w:rsidRDefault="002F5C04" w:rsidP="00871B3D">
            <w:pPr>
              <w:jc w:val="center"/>
              <w:rPr>
                <w:b/>
              </w:rPr>
            </w:pPr>
            <w:r w:rsidRPr="00130A30">
              <w:rPr>
                <w:b/>
              </w:rPr>
              <w:t>EVALUACIÓN:</w:t>
            </w:r>
          </w:p>
        </w:tc>
        <w:tc>
          <w:tcPr>
            <w:tcW w:w="488" w:type="dxa"/>
          </w:tcPr>
          <w:p w:rsidR="002F5C04" w:rsidRDefault="002F5C04" w:rsidP="00871B3D"/>
        </w:tc>
      </w:tr>
      <w:tr w:rsidR="00E115CF" w:rsidTr="00251D49">
        <w:tc>
          <w:tcPr>
            <w:tcW w:w="1284" w:type="dxa"/>
          </w:tcPr>
          <w:p w:rsidR="00E115CF" w:rsidRPr="00130A30" w:rsidRDefault="00E115CF" w:rsidP="002F5C04">
            <w:pPr>
              <w:rPr>
                <w:b/>
              </w:rPr>
            </w:pPr>
            <w:r w:rsidRPr="00130A30">
              <w:rPr>
                <w:b/>
              </w:rPr>
              <w:t>UNIDAD:</w:t>
            </w:r>
          </w:p>
        </w:tc>
        <w:tc>
          <w:tcPr>
            <w:tcW w:w="532" w:type="dxa"/>
          </w:tcPr>
          <w:p w:rsidR="00E115CF" w:rsidRPr="000956EC" w:rsidRDefault="008C1406" w:rsidP="00871B3D">
            <w:pPr>
              <w:rPr>
                <w:b/>
              </w:rPr>
            </w:pPr>
            <w:r>
              <w:rPr>
                <w:b/>
              </w:rPr>
              <w:t>1</w:t>
            </w:r>
          </w:p>
        </w:tc>
        <w:tc>
          <w:tcPr>
            <w:tcW w:w="5516" w:type="dxa"/>
            <w:gridSpan w:val="3"/>
          </w:tcPr>
          <w:p w:rsidR="00E115CF" w:rsidRDefault="008C1406" w:rsidP="00871B3D">
            <w:r>
              <w:t>Sistemas Informáticos: componentes y características</w:t>
            </w:r>
          </w:p>
        </w:tc>
        <w:tc>
          <w:tcPr>
            <w:tcW w:w="674" w:type="dxa"/>
          </w:tcPr>
          <w:p w:rsidR="00E115CF" w:rsidRDefault="00E115CF" w:rsidP="00871B3D">
            <w:r>
              <w:t>RA</w:t>
            </w:r>
          </w:p>
        </w:tc>
        <w:tc>
          <w:tcPr>
            <w:tcW w:w="488" w:type="dxa"/>
          </w:tcPr>
          <w:p w:rsidR="00E115CF" w:rsidRDefault="008C1406" w:rsidP="00871B3D">
            <w:r>
              <w:t>1</w:t>
            </w:r>
          </w:p>
        </w:tc>
      </w:tr>
      <w:tr w:rsidR="00E115CF" w:rsidTr="00251D49">
        <w:tc>
          <w:tcPr>
            <w:tcW w:w="1284" w:type="dxa"/>
          </w:tcPr>
          <w:p w:rsidR="00E115CF" w:rsidRPr="00130A30" w:rsidRDefault="008C1406" w:rsidP="002F5C04">
            <w:pPr>
              <w:rPr>
                <w:b/>
              </w:rPr>
            </w:pPr>
            <w:r>
              <w:rPr>
                <w:b/>
              </w:rPr>
              <w:t>EJERCICIO</w:t>
            </w:r>
            <w:r w:rsidR="00E115CF">
              <w:rPr>
                <w:b/>
              </w:rPr>
              <w:t>:</w:t>
            </w:r>
          </w:p>
        </w:tc>
        <w:tc>
          <w:tcPr>
            <w:tcW w:w="532" w:type="dxa"/>
          </w:tcPr>
          <w:p w:rsidR="00E115CF" w:rsidRPr="000956EC" w:rsidRDefault="008C1406" w:rsidP="00871B3D">
            <w:pPr>
              <w:rPr>
                <w:b/>
              </w:rPr>
            </w:pPr>
            <w:r>
              <w:rPr>
                <w:b/>
              </w:rPr>
              <w:t>4.1</w:t>
            </w:r>
          </w:p>
        </w:tc>
        <w:tc>
          <w:tcPr>
            <w:tcW w:w="5516" w:type="dxa"/>
            <w:gridSpan w:val="3"/>
          </w:tcPr>
          <w:p w:rsidR="00E115CF" w:rsidRDefault="008C1406" w:rsidP="00871B3D">
            <w:r>
              <w:t>Microprocesadores</w:t>
            </w:r>
          </w:p>
        </w:tc>
        <w:tc>
          <w:tcPr>
            <w:tcW w:w="674" w:type="dxa"/>
          </w:tcPr>
          <w:p w:rsidR="00E115CF" w:rsidRDefault="00E115CF" w:rsidP="00871B3D">
            <w:r>
              <w:t>CE</w:t>
            </w:r>
          </w:p>
        </w:tc>
        <w:tc>
          <w:tcPr>
            <w:tcW w:w="488" w:type="dxa"/>
          </w:tcPr>
          <w:p w:rsidR="00E115CF" w:rsidRDefault="008C1406" w:rsidP="00871B3D">
            <w:r>
              <w:t>A</w:t>
            </w:r>
          </w:p>
        </w:tc>
      </w:tr>
      <w:tr w:rsidR="000956EC" w:rsidTr="00251D49">
        <w:tc>
          <w:tcPr>
            <w:tcW w:w="1284" w:type="dxa"/>
          </w:tcPr>
          <w:p w:rsidR="000956EC" w:rsidRPr="00130A30" w:rsidRDefault="000956EC" w:rsidP="002F5C04">
            <w:pPr>
              <w:rPr>
                <w:b/>
              </w:rPr>
            </w:pPr>
            <w:r>
              <w:rPr>
                <w:b/>
              </w:rPr>
              <w:t>ALUMNO</w:t>
            </w:r>
            <w:r w:rsidRPr="00130A30">
              <w:rPr>
                <w:b/>
              </w:rPr>
              <w:t>:</w:t>
            </w:r>
          </w:p>
        </w:tc>
        <w:tc>
          <w:tcPr>
            <w:tcW w:w="7210" w:type="dxa"/>
            <w:gridSpan w:val="6"/>
          </w:tcPr>
          <w:p w:rsidR="000956EC" w:rsidRDefault="00D233AC" w:rsidP="00871B3D">
            <w:r>
              <w:t>Francisco Sitjar</w:t>
            </w:r>
          </w:p>
        </w:tc>
      </w:tr>
    </w:tbl>
    <w:p w:rsidR="000250DD" w:rsidRDefault="000250DD" w:rsidP="000250DD">
      <w:pPr>
        <w:rPr>
          <w:sz w:val="20"/>
          <w:szCs w:val="20"/>
        </w:rPr>
      </w:pPr>
    </w:p>
    <w:p w:rsidR="000250DD" w:rsidRDefault="000250DD" w:rsidP="000250DD">
      <w:pPr>
        <w:rPr>
          <w:sz w:val="20"/>
          <w:szCs w:val="20"/>
        </w:rPr>
      </w:pPr>
      <w:r>
        <w:rPr>
          <w:sz w:val="20"/>
          <w:szCs w:val="20"/>
        </w:rPr>
        <w:t>1.- Utilizando autoformas o un organigrama realiza un mapa-esquema de las generaciones de microprocesadores actuales fabricados por Intel, clasificados en dos grandes bloques: equipos personales, y servidores.</w:t>
      </w:r>
    </w:p>
    <w:p w:rsidR="00105AC3" w:rsidRDefault="00DB6679" w:rsidP="000250DD">
      <w:pPr>
        <w:rPr>
          <w:sz w:val="20"/>
          <w:szCs w:val="20"/>
        </w:rPr>
      </w:pPr>
      <w:r>
        <w:rPr>
          <w:noProof/>
          <w:sz w:val="20"/>
          <w:szCs w:val="20"/>
          <w:lang w:eastAsia="es-ES"/>
        </w:rPr>
        <w:drawing>
          <wp:inline distT="0" distB="0" distL="0" distR="0">
            <wp:extent cx="5400040" cy="329052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290522"/>
                    </a:xfrm>
                    <a:prstGeom prst="rect">
                      <a:avLst/>
                    </a:prstGeom>
                    <a:noFill/>
                    <a:ln w="9525">
                      <a:noFill/>
                      <a:miter lim="800000"/>
                      <a:headEnd/>
                      <a:tailEnd/>
                    </a:ln>
                  </pic:spPr>
                </pic:pic>
              </a:graphicData>
            </a:graphic>
          </wp:inline>
        </w:drawing>
      </w:r>
    </w:p>
    <w:p w:rsidR="000250DD" w:rsidRDefault="000250DD" w:rsidP="000250DD">
      <w:pPr>
        <w:rPr>
          <w:sz w:val="20"/>
          <w:szCs w:val="20"/>
        </w:rPr>
      </w:pPr>
      <w:r>
        <w:rPr>
          <w:sz w:val="20"/>
          <w:szCs w:val="20"/>
        </w:rPr>
        <w:t>2.- Utilizando autoformas o un organigrama realiza un mapa-esquema de las generaciones de microprocesadores actuales fabricados por AMD, clasificados en dos grandes bloques: equipos personales, y servidores.</w:t>
      </w:r>
    </w:p>
    <w:p w:rsidR="00105AC3" w:rsidRDefault="00DB6679" w:rsidP="000250DD">
      <w:pPr>
        <w:rPr>
          <w:sz w:val="20"/>
          <w:szCs w:val="20"/>
        </w:rPr>
      </w:pPr>
      <w:r>
        <w:rPr>
          <w:noProof/>
          <w:sz w:val="20"/>
          <w:szCs w:val="20"/>
          <w:lang w:eastAsia="es-ES"/>
        </w:rPr>
        <w:drawing>
          <wp:inline distT="0" distB="0" distL="0" distR="0">
            <wp:extent cx="5400040" cy="1728503"/>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0040" cy="1728503"/>
                    </a:xfrm>
                    <a:prstGeom prst="rect">
                      <a:avLst/>
                    </a:prstGeom>
                    <a:noFill/>
                    <a:ln w="9525">
                      <a:noFill/>
                      <a:miter lim="800000"/>
                      <a:headEnd/>
                      <a:tailEnd/>
                    </a:ln>
                  </pic:spPr>
                </pic:pic>
              </a:graphicData>
            </a:graphic>
          </wp:inline>
        </w:drawing>
      </w:r>
    </w:p>
    <w:p w:rsidR="000250DD" w:rsidRDefault="000250DD" w:rsidP="000250DD">
      <w:pPr>
        <w:rPr>
          <w:sz w:val="20"/>
          <w:szCs w:val="20"/>
        </w:rPr>
      </w:pPr>
      <w:r>
        <w:rPr>
          <w:sz w:val="20"/>
          <w:szCs w:val="20"/>
        </w:rPr>
        <w:t>3.- Dadas las siguientes generaciones de microprocesadores, relaciona con flechas el tipo de equipo al que va destinado su uso (un microprocesador puede ir destinado a diferentes equipos).</w:t>
      </w:r>
    </w:p>
    <w:p w:rsidR="000250DD" w:rsidRDefault="00B33A51" w:rsidP="000250DD">
      <w:pPr>
        <w:rPr>
          <w:sz w:val="20"/>
          <w:szCs w:val="20"/>
        </w:rPr>
      </w:pPr>
      <w:r>
        <w:rPr>
          <w:noProof/>
          <w:sz w:val="20"/>
          <w:szCs w:val="20"/>
        </w:rPr>
        <w:pict>
          <v:roundrect id="Rectángulo: esquinas redondeadas 9" o:spid="_x0000_s1026" style="position:absolute;margin-left:183.8pt;margin-top:4.85pt;width:105pt;height:29.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">
            <v:textbox style="mso-next-textbox:#Rectángulo: esquinas redondeadas 9">
              <w:txbxContent>
                <w:p w:rsidR="000250DD" w:rsidRDefault="000250DD" w:rsidP="000250DD">
                  <w:pPr>
                    <w:jc w:val="center"/>
                    <w:rPr>
                      <w:sz w:val="20"/>
                      <w:szCs w:val="20"/>
                    </w:rPr>
                  </w:pPr>
                  <w:r>
                    <w:rPr>
                      <w:sz w:val="20"/>
                      <w:szCs w:val="20"/>
                    </w:rPr>
                    <w:t>AMD FX</w:t>
                  </w:r>
                </w:p>
                <w:p w:rsidR="000250DD" w:rsidRDefault="000250DD" w:rsidP="000250DD"/>
              </w:txbxContent>
            </v:textbox>
            <w10:wrap anchorx="margin"/>
          </v:roundrect>
        </w:pict>
      </w:r>
      <w:r>
        <w:rPr>
          <w:noProof/>
          <w:sz w:val="20"/>
          <w:szCs w:val="20"/>
        </w:rPr>
        <w:pict>
          <v:roundrect id="Rectángulo: esquinas redondeadas 13" o:spid="_x0000_s1027" style="position:absolute;margin-left:-4.8pt;margin-top:1.6pt;width:10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">
            <v:textbox style="mso-next-textbox:#Rectángulo: esquinas redondeadas 13">
              <w:txbxContent>
                <w:p w:rsidR="000250DD" w:rsidRDefault="000250DD" w:rsidP="000250DD">
                  <w:pPr>
                    <w:jc w:val="center"/>
                    <w:rPr>
                      <w:sz w:val="20"/>
                      <w:szCs w:val="20"/>
                    </w:rPr>
                  </w:pPr>
                  <w:r>
                    <w:rPr>
                      <w:sz w:val="20"/>
                      <w:szCs w:val="20"/>
                    </w:rPr>
                    <w:t>Intel Itanium</w:t>
                  </w:r>
                  <w:r w:rsidR="00846841">
                    <w:rPr>
                      <w:sz w:val="20"/>
                      <w:szCs w:val="20"/>
                    </w:rPr>
                    <w:t xml:space="preserve"> </w:t>
                  </w:r>
                </w:p>
                <w:p w:rsidR="000250DD" w:rsidRDefault="000250DD" w:rsidP="000250DD"/>
              </w:txbxContent>
            </v:textbox>
          </v:roundrect>
        </w:pict>
      </w:r>
      <w:r w:rsidR="00846841">
        <w:rPr>
          <w:sz w:val="20"/>
          <w:szCs w:val="20"/>
        </w:rPr>
        <w:t>S</w:t>
      </w:r>
    </w:p>
    <w:p w:rsidR="000250DD" w:rsidRDefault="00846841" w:rsidP="000250DD">
      <w:pPr>
        <w:rPr>
          <w:sz w:val="20"/>
          <w:szCs w:val="20"/>
        </w:rPr>
      </w:pPr>
      <w:r>
        <w:rPr>
          <w:noProof/>
          <w:sz w:val="20"/>
          <w:szCs w:val="20"/>
          <w:lang w:eastAsia="es-ES"/>
        </w:rPr>
        <w:lastRenderedPageBreak/>
        <w:pict>
          <v:shapetype id="_x0000_t32" coordsize="21600,21600" o:spt="32" o:oned="t" path="m,l21600,21600e" filled="f">
            <v:path arrowok="t" fillok="f" o:connecttype="none"/>
            <o:lock v:ext="edit" shapetype="t"/>
          </v:shapetype>
          <v:shape id="_x0000_s1054" type="#_x0000_t32" style="position:absolute;margin-left:261.45pt;margin-top:13.45pt;width:47.25pt;height:35.75pt;flip:x y;z-index:251682816" o:connectortype="straight">
            <v:stroke endarrow="block"/>
          </v:shape>
        </w:pict>
      </w:r>
      <w:r>
        <w:rPr>
          <w:noProof/>
          <w:sz w:val="20"/>
          <w:szCs w:val="20"/>
          <w:lang w:eastAsia="es-ES"/>
        </w:rPr>
        <w:pict>
          <v:shape id="_x0000_s1051" type="#_x0000_t32" style="position:absolute;margin-left:255.95pt;margin-top:1.4pt;width:62.25pt;height:55.8pt;flip:x;z-index:251680768" o:connectortype="straight">
            <v:stroke endarrow="block"/>
          </v:shape>
        </w:pict>
      </w:r>
      <w:r>
        <w:rPr>
          <w:noProof/>
          <w:sz w:val="20"/>
          <w:szCs w:val="20"/>
          <w:lang w:eastAsia="es-ES"/>
        </w:rPr>
        <w:pict>
          <v:shape id="_x0000_s1043" type="#_x0000_t32" style="position:absolute;margin-left:110.7pt;margin-top:1.4pt;width:44.25pt;height:14.8pt;z-index:251672576" o:connectortype="straight">
            <v:stroke endarrow="block"/>
          </v:shape>
        </w:pict>
      </w:r>
      <w:r w:rsidR="00B33A51">
        <w:rPr>
          <w:noProof/>
          <w:sz w:val="20"/>
          <w:szCs w:val="20"/>
        </w:rPr>
        <w:pict>
          <v:group id="Grupo 8" o:spid="_x0000_s1028" style="position:absolute;margin-left:160.4pt;margin-top:1.4pt;width:95.55pt;height:165.95pt;z-index:251669504" coordorigin="4890,6045" coordsize="1911,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">
            <v:roundrect id="AutoShape 13" o:spid="_x0000_s1029" style="position:absolute;left:4890;top:6045;width:1890;height:5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">
              <v:textbox>
                <w:txbxContent>
                  <w:p w:rsidR="000250DD" w:rsidRDefault="000250DD" w:rsidP="000250DD">
                    <w:pPr>
                      <w:jc w:val="center"/>
                      <w:rPr>
                        <w:sz w:val="20"/>
                        <w:szCs w:val="20"/>
                      </w:rPr>
                    </w:pPr>
                    <w:r>
                      <w:rPr>
                        <w:sz w:val="20"/>
                        <w:szCs w:val="20"/>
                      </w:rPr>
                      <w:t>Servidor</w:t>
                    </w:r>
                  </w:p>
                  <w:p w:rsidR="000250DD" w:rsidRDefault="000250DD" w:rsidP="000250DD"/>
                </w:txbxContent>
              </v:textbox>
            </v:roundrect>
            <v:roundrect id="AutoShape 14" o:spid="_x0000_s1030" style="position:absolute;left:4890;top:6945;width:1890;height:7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">
              <v:textbox>
                <w:txbxContent>
                  <w:p w:rsidR="000250DD" w:rsidRDefault="000250DD" w:rsidP="000250DD">
                    <w:pPr>
                      <w:jc w:val="center"/>
                      <w:rPr>
                        <w:sz w:val="20"/>
                        <w:szCs w:val="20"/>
                      </w:rPr>
                    </w:pPr>
                    <w:r>
                      <w:rPr>
                        <w:sz w:val="20"/>
                        <w:szCs w:val="20"/>
                      </w:rPr>
                      <w:t>Equipo de</w:t>
                    </w:r>
                    <w:r w:rsidRPr="00A7628E">
                      <w:rPr>
                        <w:i/>
                        <w:sz w:val="20"/>
                        <w:szCs w:val="20"/>
                      </w:rPr>
                      <w:t xml:space="preserve"> sobremesa</w:t>
                    </w:r>
                  </w:p>
                  <w:p w:rsidR="000250DD" w:rsidRDefault="000250DD" w:rsidP="000250DD"/>
                </w:txbxContent>
              </v:textbox>
            </v:roundrect>
            <v:roundrect id="AutoShape 15" o:spid="_x0000_s1031" style="position:absolute;left:4890;top:7935;width:1911;height:1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">
              <v:textbox>
                <w:txbxContent>
                  <w:p w:rsidR="000250DD" w:rsidRDefault="000250DD" w:rsidP="000250DD">
                    <w:pPr>
                      <w:jc w:val="center"/>
                      <w:rPr>
                        <w:sz w:val="20"/>
                        <w:szCs w:val="20"/>
                      </w:rPr>
                    </w:pPr>
                    <w:r>
                      <w:rPr>
                        <w:sz w:val="20"/>
                        <w:szCs w:val="20"/>
                      </w:rPr>
                      <w:t>Equipos móviles:</w:t>
                    </w:r>
                  </w:p>
                  <w:p w:rsidR="000250DD" w:rsidRDefault="000250DD" w:rsidP="000250DD">
                    <w:pPr>
                      <w:jc w:val="center"/>
                      <w:rPr>
                        <w:sz w:val="20"/>
                        <w:szCs w:val="20"/>
                      </w:rPr>
                    </w:pPr>
                    <w:r>
                      <w:rPr>
                        <w:sz w:val="20"/>
                        <w:szCs w:val="20"/>
                      </w:rPr>
                      <w:t>Portátil, Notebook, tablet, ..</w:t>
                    </w:r>
                  </w:p>
                  <w:p w:rsidR="000250DD" w:rsidRDefault="000250DD" w:rsidP="000250DD"/>
                </w:txbxContent>
              </v:textbox>
            </v:roundrect>
          </v:group>
        </w:pict>
      </w:r>
      <w:r w:rsidR="00B33A51">
        <w:rPr>
          <w:noProof/>
          <w:sz w:val="20"/>
          <w:szCs w:val="20"/>
        </w:rPr>
        <w:pict>
          <v:roundrect id="Rectángulo: esquinas redondeadas 7" o:spid="_x0000_s1032" style="position:absolute;margin-left:-5.8pt;margin-top:16.2pt;width:105pt;height: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">
            <v:textbox>
              <w:txbxContent>
                <w:p w:rsidR="000250DD" w:rsidRPr="008E3CE1" w:rsidRDefault="000250DD" w:rsidP="000250DD">
                  <w:pPr>
                    <w:jc w:val="center"/>
                    <w:rPr>
                      <w:sz w:val="20"/>
                      <w:szCs w:val="20"/>
                      <w:lang w:val="en-US"/>
                    </w:rPr>
                  </w:pPr>
                  <w:r>
                    <w:rPr>
                      <w:sz w:val="20"/>
                      <w:szCs w:val="20"/>
                      <w:lang w:val="en-US"/>
                    </w:rPr>
                    <w:t>ARM A-8</w:t>
                  </w:r>
                </w:p>
              </w:txbxContent>
            </v:textbox>
          </v:roundrect>
        </w:pict>
      </w:r>
    </w:p>
    <w:p w:rsidR="000250DD" w:rsidRDefault="00846841" w:rsidP="000250DD">
      <w:pPr>
        <w:rPr>
          <w:sz w:val="20"/>
          <w:szCs w:val="20"/>
        </w:rPr>
      </w:pPr>
      <w:r>
        <w:rPr>
          <w:noProof/>
          <w:sz w:val="20"/>
          <w:szCs w:val="20"/>
          <w:lang w:eastAsia="es-ES"/>
        </w:rPr>
        <w:pict>
          <v:shape id="_x0000_s1058" type="#_x0000_t32" style="position:absolute;margin-left:261.45pt;margin-top:6.6pt;width:51pt;height:180.85pt;flip:x y;z-index:251686912" o:connectortype="straight">
            <v:stroke endarrow="block"/>
          </v:shape>
        </w:pict>
      </w:r>
      <w:r>
        <w:rPr>
          <w:noProof/>
          <w:sz w:val="20"/>
          <w:szCs w:val="20"/>
          <w:lang w:eastAsia="es-ES"/>
        </w:rPr>
        <w:pict>
          <v:shape id="_x0000_s1044" type="#_x0000_t32" style="position:absolute;margin-left:97.2pt;margin-top:6.6pt;width:57.75pt;height:96.3pt;z-index:251673600" o:connectortype="straight">
            <v:stroke endarrow="block"/>
          </v:shape>
        </w:pict>
      </w:r>
    </w:p>
    <w:p w:rsidR="000250DD" w:rsidRDefault="00846841" w:rsidP="000250DD">
      <w:pPr>
        <w:rPr>
          <w:sz w:val="20"/>
          <w:szCs w:val="20"/>
        </w:rPr>
      </w:pPr>
      <w:r>
        <w:rPr>
          <w:noProof/>
          <w:sz w:val="20"/>
          <w:szCs w:val="20"/>
          <w:lang w:eastAsia="es-ES"/>
        </w:rPr>
        <w:pict>
          <v:shape id="_x0000_s1053" type="#_x0000_t32" style="position:absolute;margin-left:267.95pt;margin-top:17.4pt;width:44.5pt;height:3.75pt;flip:x;z-index:251681792" o:connectortype="straight">
            <v:stroke endarrow="block"/>
          </v:shape>
        </w:pict>
      </w:r>
      <w:r>
        <w:rPr>
          <w:noProof/>
          <w:sz w:val="20"/>
          <w:szCs w:val="20"/>
          <w:lang w:eastAsia="es-ES"/>
        </w:rPr>
        <w:pict>
          <v:shape id="_x0000_s1045" type="#_x0000_t32" style="position:absolute;margin-left:100.2pt;margin-top:17.4pt;width:54.75pt;height:24pt;flip:y;z-index:251674624" o:connectortype="straight">
            <v:stroke endarrow="block"/>
          </v:shape>
        </w:pict>
      </w:r>
      <w:r w:rsidR="00B33A51">
        <w:rPr>
          <w:noProof/>
          <w:sz w:val="20"/>
          <w:szCs w:val="20"/>
        </w:rPr>
        <w:pict>
          <v:roundrect id="Rectángulo: esquinas redondeadas 6" o:spid="_x0000_s1033" style="position:absolute;margin-left:318.2pt;margin-top:1.15pt;width:10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">
            <v:textbox>
              <w:txbxContent>
                <w:p w:rsidR="000250DD" w:rsidRPr="008E3CE1" w:rsidRDefault="000250DD" w:rsidP="000250DD">
                  <w:pPr>
                    <w:jc w:val="center"/>
                    <w:rPr>
                      <w:sz w:val="20"/>
                      <w:szCs w:val="20"/>
                    </w:rPr>
                  </w:pPr>
                  <w:r>
                    <w:rPr>
                      <w:sz w:val="20"/>
                      <w:szCs w:val="20"/>
                    </w:rPr>
                    <w:t>Intel  i5</w:t>
                  </w:r>
                </w:p>
              </w:txbxContent>
            </v:textbox>
          </v:roundrect>
        </w:pict>
      </w:r>
      <w:r w:rsidR="00B33A51">
        <w:rPr>
          <w:noProof/>
          <w:sz w:val="20"/>
          <w:szCs w:val="20"/>
        </w:rPr>
        <w:pict>
          <v:roundrect id="Rectángulo: esquinas redondeadas 10" o:spid="_x0000_s1034" style="position:absolute;margin-left:-7.8pt;margin-top:26pt;width:10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">
            <v:textbox>
              <w:txbxContent>
                <w:p w:rsidR="000250DD" w:rsidRDefault="000250DD" w:rsidP="000250DD">
                  <w:pPr>
                    <w:jc w:val="center"/>
                    <w:rPr>
                      <w:sz w:val="20"/>
                      <w:szCs w:val="20"/>
                    </w:rPr>
                  </w:pPr>
                  <w:r>
                    <w:rPr>
                      <w:sz w:val="20"/>
                      <w:szCs w:val="20"/>
                    </w:rPr>
                    <w:t>AMD Semprom</w:t>
                  </w:r>
                </w:p>
                <w:p w:rsidR="000250DD" w:rsidRDefault="000250DD" w:rsidP="000250DD"/>
              </w:txbxContent>
            </v:textbox>
          </v:roundrect>
        </w:pict>
      </w:r>
    </w:p>
    <w:p w:rsidR="000250DD" w:rsidRPr="002D027A" w:rsidRDefault="00846841" w:rsidP="000250DD">
      <w:pPr>
        <w:rPr>
          <w:sz w:val="20"/>
          <w:szCs w:val="20"/>
        </w:rPr>
      </w:pPr>
      <w:r>
        <w:rPr>
          <w:noProof/>
          <w:sz w:val="20"/>
          <w:szCs w:val="20"/>
          <w:lang w:eastAsia="es-ES"/>
        </w:rPr>
        <w:pict>
          <v:shape id="_x0000_s1057" type="#_x0000_t32" style="position:absolute;margin-left:264.45pt;margin-top:11.8pt;width:62.25pt;height:74.05pt;flip:x y;z-index:251685888" o:connectortype="straight">
            <v:stroke endarrow="block"/>
          </v:shape>
        </w:pict>
      </w:r>
      <w:r>
        <w:rPr>
          <w:noProof/>
          <w:sz w:val="20"/>
          <w:szCs w:val="20"/>
          <w:lang w:eastAsia="es-ES"/>
        </w:rPr>
        <w:pict>
          <v:shape id="_x0000_s1055" type="#_x0000_t32" style="position:absolute;margin-left:254.9pt;margin-top:1.95pt;width:62.25pt;height:55.8pt;flip:x;z-index:251683840" o:connectortype="straight">
            <v:stroke endarrow="block"/>
          </v:shape>
        </w:pict>
      </w:r>
      <w:r>
        <w:rPr>
          <w:noProof/>
          <w:sz w:val="20"/>
          <w:szCs w:val="20"/>
          <w:lang w:eastAsia="es-ES"/>
        </w:rPr>
        <w:pict>
          <v:shape id="_x0000_s1050" type="#_x0000_t32" style="position:absolute;margin-left:100.2pt;margin-top:17.35pt;width:48pt;height:76.9pt;flip:y;z-index:251679744" o:connectortype="straight">
            <v:stroke endarrow="block"/>
          </v:shape>
        </w:pict>
      </w:r>
      <w:r>
        <w:rPr>
          <w:noProof/>
          <w:sz w:val="20"/>
          <w:szCs w:val="20"/>
          <w:lang w:eastAsia="es-ES"/>
        </w:rPr>
        <w:pict>
          <v:shape id="_x0000_s1048" type="#_x0000_t32" style="position:absolute;margin-left:110.7pt;margin-top:18.35pt;width:48pt;height:129.9pt;flip:y;z-index:251677696" o:connectortype="straight">
            <v:stroke endarrow="block"/>
          </v:shape>
        </w:pict>
      </w:r>
      <w:r>
        <w:rPr>
          <w:noProof/>
          <w:sz w:val="20"/>
          <w:szCs w:val="20"/>
          <w:lang w:eastAsia="es-ES"/>
        </w:rPr>
        <w:pict>
          <v:shape id="_x0000_s1046" type="#_x0000_t32" style="position:absolute;margin-left:110.7pt;margin-top:6.35pt;width:36pt;height:59pt;flip:y;z-index:251675648" o:connectortype="straight">
            <v:stroke endarrow="block"/>
          </v:shape>
        </w:pict>
      </w:r>
    </w:p>
    <w:p w:rsidR="000250DD" w:rsidRPr="002D027A" w:rsidRDefault="00846841" w:rsidP="000250DD">
      <w:pPr>
        <w:rPr>
          <w:sz w:val="20"/>
          <w:szCs w:val="20"/>
        </w:rPr>
      </w:pPr>
      <w:r>
        <w:rPr>
          <w:noProof/>
          <w:sz w:val="20"/>
          <w:szCs w:val="20"/>
          <w:lang w:eastAsia="es-ES"/>
        </w:rPr>
        <w:pict>
          <v:shape id="_x0000_s1056" type="#_x0000_t32" style="position:absolute;margin-left:261.45pt;margin-top:14.4pt;width:51pt;height:32.35pt;flip:x;z-index:251684864" o:connectortype="straight">
            <v:stroke endarrow="block"/>
          </v:shape>
        </w:pict>
      </w:r>
      <w:r w:rsidR="00B33A51">
        <w:rPr>
          <w:noProof/>
          <w:sz w:val="20"/>
          <w:szCs w:val="20"/>
        </w:rPr>
        <w:pict>
          <v:roundrect id="Rectángulo: esquinas redondeadas 4" o:spid="_x0000_s1035" style="position:absolute;margin-left:322.7pt;margin-top:1.55pt;width:10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">
            <v:textbox>
              <w:txbxContent>
                <w:p w:rsidR="000250DD" w:rsidRPr="008E3CE1" w:rsidRDefault="000250DD" w:rsidP="000250DD">
                  <w:pPr>
                    <w:jc w:val="center"/>
                  </w:pPr>
                  <w:r w:rsidRPr="008E3CE1">
                    <w:rPr>
                      <w:sz w:val="20"/>
                      <w:szCs w:val="20"/>
                      <w:lang w:val="en-US"/>
                    </w:rPr>
                    <w:t>Intel Atom</w:t>
                  </w:r>
                </w:p>
              </w:txbxContent>
            </v:textbox>
          </v:roundrect>
        </w:pict>
      </w:r>
      <w:r w:rsidR="00B33A51">
        <w:rPr>
          <w:noProof/>
          <w:sz w:val="20"/>
          <w:szCs w:val="20"/>
        </w:rPr>
        <w:pict>
          <v:roundrect id="Rectángulo: esquinas redondeadas 11" o:spid="_x0000_s1036" style="position:absolute;margin-left:-7.3pt;margin-top:25.9pt;width:10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">
            <v:textbox>
              <w:txbxContent>
                <w:p w:rsidR="000250DD" w:rsidRPr="008E3CE1" w:rsidRDefault="000250DD" w:rsidP="000250DD">
                  <w:pPr>
                    <w:jc w:val="center"/>
                    <w:rPr>
                      <w:sz w:val="20"/>
                      <w:szCs w:val="20"/>
                    </w:rPr>
                  </w:pPr>
                  <w:r>
                    <w:rPr>
                      <w:sz w:val="20"/>
                      <w:szCs w:val="20"/>
                    </w:rPr>
                    <w:t>Intel  i7</w:t>
                  </w:r>
                </w:p>
              </w:txbxContent>
            </v:textbox>
          </v:roundrect>
        </w:pict>
      </w:r>
    </w:p>
    <w:p w:rsidR="000250DD" w:rsidRPr="002D027A" w:rsidRDefault="00846841" w:rsidP="000250DD">
      <w:pPr>
        <w:rPr>
          <w:sz w:val="20"/>
          <w:szCs w:val="20"/>
        </w:rPr>
      </w:pPr>
      <w:r>
        <w:rPr>
          <w:noProof/>
          <w:sz w:val="20"/>
          <w:szCs w:val="20"/>
          <w:lang w:eastAsia="es-ES"/>
        </w:rPr>
        <w:pict>
          <v:shape id="_x0000_s1047" type="#_x0000_t32" style="position:absolute;margin-left:118.95pt;margin-top:17.25pt;width:36pt;height:5.45pt;flip:y;z-index:251676672" o:connectortype="straight">
            <v:stroke endarrow="block"/>
          </v:shape>
        </w:pict>
      </w:r>
    </w:p>
    <w:p w:rsidR="000250DD" w:rsidRPr="002D027A" w:rsidRDefault="00B33A51" w:rsidP="000250DD">
      <w:pPr>
        <w:rPr>
          <w:sz w:val="20"/>
          <w:szCs w:val="20"/>
        </w:rPr>
      </w:pPr>
      <w:r>
        <w:rPr>
          <w:noProof/>
          <w:sz w:val="20"/>
          <w:szCs w:val="20"/>
        </w:rPr>
        <w:pict>
          <v:roundrect id="Rectángulo: esquinas redondeadas 5" o:spid="_x0000_s1037" style="position:absolute;margin-left:322.7pt;margin-top:3.05pt;width:10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">
            <v:textbox>
              <w:txbxContent>
                <w:p w:rsidR="000250DD" w:rsidRDefault="000250DD" w:rsidP="000250DD">
                  <w:pPr>
                    <w:jc w:val="center"/>
                    <w:rPr>
                      <w:sz w:val="20"/>
                      <w:szCs w:val="20"/>
                    </w:rPr>
                  </w:pPr>
                  <w:r>
                    <w:rPr>
                      <w:sz w:val="20"/>
                      <w:szCs w:val="20"/>
                    </w:rPr>
                    <w:t>AMD Phenom</w:t>
                  </w:r>
                </w:p>
                <w:p w:rsidR="000250DD" w:rsidRDefault="000250DD" w:rsidP="000250DD"/>
              </w:txbxContent>
            </v:textbox>
          </v:roundrect>
        </w:pict>
      </w:r>
      <w:r>
        <w:rPr>
          <w:noProof/>
          <w:sz w:val="20"/>
          <w:szCs w:val="20"/>
        </w:rPr>
        <w:pict>
          <v:roundrect id="Rectángulo: esquinas redondeadas 12" o:spid="_x0000_s1038" style="position:absolute;margin-left:-7.3pt;margin-top:17.15pt;width:10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">
            <v:textbox>
              <w:txbxContent>
                <w:p w:rsidR="000250DD" w:rsidRDefault="000250DD" w:rsidP="000250DD">
                  <w:pPr>
                    <w:jc w:val="center"/>
                    <w:rPr>
                      <w:sz w:val="20"/>
                      <w:szCs w:val="20"/>
                    </w:rPr>
                  </w:pPr>
                  <w:r>
                    <w:rPr>
                      <w:sz w:val="20"/>
                      <w:szCs w:val="20"/>
                    </w:rPr>
                    <w:t>AMD Athlon II</w:t>
                  </w:r>
                </w:p>
                <w:p w:rsidR="000250DD" w:rsidRDefault="000250DD" w:rsidP="000250DD"/>
              </w:txbxContent>
            </v:textbox>
          </v:roundrect>
        </w:pict>
      </w:r>
    </w:p>
    <w:p w:rsidR="000250DD" w:rsidRPr="002D027A" w:rsidRDefault="00846841" w:rsidP="000250DD">
      <w:pPr>
        <w:rPr>
          <w:sz w:val="20"/>
          <w:szCs w:val="20"/>
        </w:rPr>
      </w:pPr>
      <w:r>
        <w:rPr>
          <w:noProof/>
          <w:sz w:val="20"/>
          <w:szCs w:val="20"/>
          <w:lang w:eastAsia="es-ES"/>
        </w:rPr>
        <w:pict>
          <v:shape id="_x0000_s1059" type="#_x0000_t32" style="position:absolute;margin-left:241.2pt;margin-top:15.8pt;width:62.25pt;height:74.05pt;flip:x y;z-index:251687936" o:connectortype="straight">
            <v:stroke endarrow="block"/>
          </v:shape>
        </w:pict>
      </w:r>
      <w:r>
        <w:rPr>
          <w:noProof/>
          <w:sz w:val="20"/>
          <w:szCs w:val="20"/>
          <w:lang w:eastAsia="es-ES"/>
        </w:rPr>
        <w:pict>
          <v:shape id="_x0000_s1049" type="#_x0000_t32" style="position:absolute;margin-left:122.7pt;margin-top:.25pt;width:36pt;height:59pt;flip:y;z-index:251678720" o:connectortype="straight">
            <v:stroke endarrow="block"/>
          </v:shape>
        </w:pict>
      </w:r>
    </w:p>
    <w:p w:rsidR="000250DD" w:rsidRPr="002D027A" w:rsidRDefault="00B33A51" w:rsidP="000250DD">
      <w:pPr>
        <w:rPr>
          <w:sz w:val="20"/>
          <w:szCs w:val="20"/>
        </w:rPr>
      </w:pPr>
      <w:r>
        <w:rPr>
          <w:noProof/>
          <w:sz w:val="20"/>
          <w:szCs w:val="20"/>
        </w:rPr>
        <w:pict>
          <v:roundrect id="Rectángulo: esquinas redondeadas 3" o:spid="_x0000_s1039" style="position:absolute;margin-left:323.7pt;margin-top:5.95pt;width:105pt;height:2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">
            <v:textbox>
              <w:txbxContent>
                <w:p w:rsidR="000250DD" w:rsidRPr="008E3CE1" w:rsidRDefault="000250DD" w:rsidP="000250DD">
                  <w:pPr>
                    <w:jc w:val="center"/>
                    <w:rPr>
                      <w:sz w:val="20"/>
                      <w:szCs w:val="20"/>
                      <w:lang w:val="en-US"/>
                    </w:rPr>
                  </w:pPr>
                  <w:r>
                    <w:rPr>
                      <w:sz w:val="20"/>
                      <w:szCs w:val="20"/>
                      <w:lang w:val="en-US"/>
                    </w:rPr>
                    <w:t>Intel Xeon</w:t>
                  </w:r>
                </w:p>
              </w:txbxContent>
            </v:textbox>
            <w10:wrap anchorx="margin"/>
          </v:roundrect>
        </w:pict>
      </w:r>
      <w:r>
        <w:rPr>
          <w:noProof/>
          <w:sz w:val="20"/>
          <w:szCs w:val="20"/>
        </w:rPr>
        <w:pict>
          <v:roundrect id="Rectángulo: esquinas redondeadas 2" o:spid="_x0000_s1040" style="position:absolute;margin-left:-10.3pt;margin-top:21.45pt;width:10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">
            <v:textbox>
              <w:txbxContent>
                <w:p w:rsidR="000250DD" w:rsidRPr="008E3CE1" w:rsidRDefault="000250DD" w:rsidP="000250DD">
                  <w:pPr>
                    <w:jc w:val="center"/>
                    <w:rPr>
                      <w:sz w:val="20"/>
                      <w:szCs w:val="20"/>
                    </w:rPr>
                  </w:pPr>
                  <w:r>
                    <w:rPr>
                      <w:sz w:val="20"/>
                      <w:szCs w:val="20"/>
                    </w:rPr>
                    <w:t>Intel  i3</w:t>
                  </w:r>
                </w:p>
              </w:txbxContent>
            </v:textbox>
          </v:roundrect>
        </w:pict>
      </w:r>
    </w:p>
    <w:p w:rsidR="000250DD" w:rsidRPr="002D027A" w:rsidRDefault="000250DD" w:rsidP="000250DD">
      <w:pPr>
        <w:rPr>
          <w:sz w:val="20"/>
          <w:szCs w:val="20"/>
        </w:rPr>
      </w:pPr>
    </w:p>
    <w:p w:rsidR="000250DD" w:rsidRPr="002D027A" w:rsidRDefault="00B33A51" w:rsidP="000250DD">
      <w:pPr>
        <w:rPr>
          <w:sz w:val="20"/>
          <w:szCs w:val="20"/>
        </w:rPr>
      </w:pPr>
      <w:r>
        <w:rPr>
          <w:noProof/>
          <w:sz w:val="20"/>
          <w:szCs w:val="20"/>
        </w:rPr>
        <w:pict>
          <v:roundrect id="Rectángulo: esquinas redondeadas 1" o:spid="_x0000_s1041" style="position:absolute;margin-left:326.7pt;margin-top:4.35pt;width:10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">
            <v:textbox>
              <w:txbxContent>
                <w:p w:rsidR="000250DD" w:rsidRPr="008E3CE1" w:rsidRDefault="000250DD" w:rsidP="000250DD">
                  <w:pPr>
                    <w:jc w:val="center"/>
                    <w:rPr>
                      <w:sz w:val="20"/>
                      <w:szCs w:val="20"/>
                      <w:lang w:val="en-US"/>
                    </w:rPr>
                  </w:pPr>
                  <w:r>
                    <w:rPr>
                      <w:sz w:val="20"/>
                      <w:szCs w:val="20"/>
                      <w:lang w:val="en-US"/>
                    </w:rPr>
                    <w:t>Qualcomm Snapdragon</w:t>
                  </w:r>
                </w:p>
              </w:txbxContent>
            </v:textbox>
          </v:roundrect>
        </w:pict>
      </w:r>
    </w:p>
    <w:p w:rsidR="000250DD" w:rsidRDefault="000250DD" w:rsidP="000250DD">
      <w:pPr>
        <w:rPr>
          <w:sz w:val="20"/>
          <w:szCs w:val="20"/>
        </w:rPr>
      </w:pPr>
    </w:p>
    <w:p w:rsidR="000250DD" w:rsidRDefault="000250DD" w:rsidP="000250DD">
      <w:pPr>
        <w:rPr>
          <w:sz w:val="20"/>
          <w:szCs w:val="20"/>
        </w:rPr>
      </w:pPr>
    </w:p>
    <w:p w:rsidR="000250DD" w:rsidRDefault="000250DD" w:rsidP="000250DD">
      <w:pPr>
        <w:rPr>
          <w:sz w:val="20"/>
          <w:szCs w:val="20"/>
        </w:rPr>
      </w:pPr>
    </w:p>
    <w:p w:rsidR="000250DD" w:rsidRDefault="000250DD" w:rsidP="000250DD">
      <w:pPr>
        <w:rPr>
          <w:sz w:val="20"/>
          <w:szCs w:val="20"/>
        </w:rPr>
      </w:pPr>
      <w:r>
        <w:rPr>
          <w:sz w:val="20"/>
          <w:szCs w:val="20"/>
        </w:rPr>
        <w:t xml:space="preserve">4.- ¿Cuál es el significado de las siglas RISC y CISC? ¿Cuál es la diferencia ente un microprocesador RISC y un microprocesador CISC. </w:t>
      </w:r>
      <w:r w:rsidR="00732C03">
        <w:rPr>
          <w:sz w:val="20"/>
          <w:szCs w:val="20"/>
        </w:rPr>
        <w:t xml:space="preserve">Del listado </w:t>
      </w:r>
      <w:r w:rsidR="00AA1858">
        <w:rPr>
          <w:sz w:val="20"/>
          <w:szCs w:val="20"/>
        </w:rPr>
        <w:t xml:space="preserve">de micros </w:t>
      </w:r>
      <w:r w:rsidR="00732C03">
        <w:rPr>
          <w:sz w:val="20"/>
          <w:szCs w:val="20"/>
        </w:rPr>
        <w:t>del ejercicio anterior, p</w:t>
      </w:r>
      <w:r>
        <w:rPr>
          <w:sz w:val="20"/>
          <w:szCs w:val="20"/>
        </w:rPr>
        <w:t>on</w:t>
      </w:r>
      <w:r w:rsidR="00732C03">
        <w:rPr>
          <w:sz w:val="20"/>
          <w:szCs w:val="20"/>
        </w:rPr>
        <w:t xml:space="preserve"> dos ejemplos</w:t>
      </w:r>
      <w:r>
        <w:rPr>
          <w:sz w:val="20"/>
          <w:szCs w:val="20"/>
        </w:rPr>
        <w:t xml:space="preserve"> de microprocesador</w:t>
      </w:r>
      <w:r w:rsidR="00AA1858">
        <w:rPr>
          <w:sz w:val="20"/>
          <w:szCs w:val="20"/>
        </w:rPr>
        <w:t>es</w:t>
      </w:r>
      <w:r>
        <w:rPr>
          <w:sz w:val="20"/>
          <w:szCs w:val="20"/>
        </w:rPr>
        <w:t xml:space="preserve"> CISC y otro</w:t>
      </w:r>
      <w:r w:rsidR="00AA1858">
        <w:rPr>
          <w:sz w:val="20"/>
          <w:szCs w:val="20"/>
        </w:rPr>
        <w:t>s dos</w:t>
      </w:r>
      <w:r>
        <w:rPr>
          <w:sz w:val="20"/>
          <w:szCs w:val="20"/>
        </w:rPr>
        <w:t xml:space="preserve"> ejemplo</w:t>
      </w:r>
      <w:r w:rsidR="00AA1858">
        <w:rPr>
          <w:sz w:val="20"/>
          <w:szCs w:val="20"/>
        </w:rPr>
        <w:t>s</w:t>
      </w:r>
      <w:r>
        <w:rPr>
          <w:sz w:val="20"/>
          <w:szCs w:val="20"/>
        </w:rPr>
        <w:t xml:space="preserve"> de microprocesador</w:t>
      </w:r>
      <w:r w:rsidR="00AA1858">
        <w:rPr>
          <w:sz w:val="20"/>
          <w:szCs w:val="20"/>
        </w:rPr>
        <w:t>es</w:t>
      </w:r>
      <w:r>
        <w:rPr>
          <w:sz w:val="20"/>
          <w:szCs w:val="20"/>
        </w:rPr>
        <w:t xml:space="preserve"> RISC.</w:t>
      </w:r>
    </w:p>
    <w:p w:rsidR="000250DD" w:rsidRPr="00846841" w:rsidRDefault="00846841" w:rsidP="000250DD">
      <w:pPr>
        <w:rPr>
          <w:color w:val="1F497D" w:themeColor="text2"/>
          <w:sz w:val="20"/>
          <w:szCs w:val="20"/>
        </w:rPr>
      </w:pPr>
      <w:r w:rsidRPr="00846841">
        <w:rPr>
          <w:color w:val="1F497D" w:themeColor="text2"/>
          <w:sz w:val="20"/>
          <w:szCs w:val="20"/>
        </w:rPr>
        <w:t xml:space="preserve">RISC (ordenador con conjunto de instrucciones reducido): solo ejecuta instrucciones sencillas:ARM A-8, </w:t>
      </w:r>
    </w:p>
    <w:p w:rsidR="00846841" w:rsidRPr="00846841" w:rsidRDefault="00846841" w:rsidP="000250DD">
      <w:pPr>
        <w:rPr>
          <w:color w:val="1F497D" w:themeColor="text2"/>
          <w:sz w:val="20"/>
          <w:szCs w:val="20"/>
        </w:rPr>
      </w:pPr>
      <w:r w:rsidRPr="00846841">
        <w:rPr>
          <w:color w:val="1F497D" w:themeColor="text2"/>
          <w:sz w:val="20"/>
          <w:szCs w:val="20"/>
        </w:rPr>
        <w:t>CISC (ordenador con conjunto de instrucciones complejas): ejecutan ordenes mas avancazas, Intel atom, Intel i7.</w:t>
      </w:r>
    </w:p>
    <w:p w:rsidR="00846841" w:rsidRDefault="00846841" w:rsidP="000250DD">
      <w:pPr>
        <w:rPr>
          <w:sz w:val="20"/>
          <w:szCs w:val="20"/>
        </w:rPr>
      </w:pPr>
    </w:p>
    <w:p w:rsidR="000250DD" w:rsidRDefault="000250DD" w:rsidP="000250DD">
      <w:pPr>
        <w:rPr>
          <w:sz w:val="20"/>
          <w:szCs w:val="20"/>
        </w:rPr>
      </w:pPr>
    </w:p>
    <w:p w:rsidR="000250DD" w:rsidRDefault="000250DD" w:rsidP="000250DD">
      <w:pPr>
        <w:rPr>
          <w:sz w:val="20"/>
          <w:szCs w:val="20"/>
        </w:rPr>
      </w:pPr>
      <w:r>
        <w:rPr>
          <w:sz w:val="20"/>
          <w:szCs w:val="20"/>
        </w:rPr>
        <w:t>5.- ¿Qué significa que un microprocesador tiene varios núcleos? ¿Cuál es la utilidad práctica? ¿Qué significa el parámetro Nº de hilos (threads) de un microprocesador? Es posible que un microprocesador tenga 4 núcleos y 8 hilos? Pon un ejemplo concreto de un microprocesador con estas características.</w:t>
      </w:r>
    </w:p>
    <w:p w:rsidR="000250DD" w:rsidRDefault="000250DD" w:rsidP="000250DD">
      <w:pPr>
        <w:rPr>
          <w:sz w:val="20"/>
          <w:szCs w:val="20"/>
        </w:rPr>
      </w:pPr>
      <w:r>
        <w:rPr>
          <w:sz w:val="20"/>
          <w:szCs w:val="20"/>
        </w:rPr>
        <w:t>¿Cómo se denomina la tecnología de Intel que permite que un microprocesador tenga 4 núcleos y sea capaz de ejecutar 8 hilos?</w:t>
      </w:r>
    </w:p>
    <w:p w:rsidR="000250DD" w:rsidRPr="00602721" w:rsidRDefault="00602721" w:rsidP="000250DD">
      <w:pPr>
        <w:rPr>
          <w:color w:val="1F497D" w:themeColor="text2"/>
          <w:sz w:val="20"/>
          <w:szCs w:val="20"/>
        </w:rPr>
      </w:pPr>
      <w:r w:rsidRPr="00602721">
        <w:rPr>
          <w:color w:val="1F497D" w:themeColor="text2"/>
          <w:sz w:val="20"/>
          <w:szCs w:val="20"/>
        </w:rPr>
        <w:t>Varios nucleos significa mas tareas por ciclo, los hilos duplican dichas tareas x2 cada nucleo.</w:t>
      </w:r>
    </w:p>
    <w:p w:rsidR="00602721" w:rsidRPr="00602721" w:rsidRDefault="00602721" w:rsidP="000250DD">
      <w:pPr>
        <w:rPr>
          <w:color w:val="1F497D" w:themeColor="text2"/>
          <w:sz w:val="20"/>
          <w:szCs w:val="20"/>
        </w:rPr>
      </w:pPr>
      <w:r w:rsidRPr="00602721">
        <w:rPr>
          <w:color w:val="1F497D" w:themeColor="text2"/>
          <w:sz w:val="20"/>
          <w:szCs w:val="20"/>
        </w:rPr>
        <w:t>amd ryzen 3 7320u tiene 4 nucleos y 8 hilos.</w:t>
      </w:r>
    </w:p>
    <w:p w:rsidR="00602721" w:rsidRPr="00602721" w:rsidRDefault="00602721" w:rsidP="000250DD">
      <w:pPr>
        <w:rPr>
          <w:color w:val="1F497D" w:themeColor="text2"/>
          <w:sz w:val="20"/>
          <w:szCs w:val="20"/>
        </w:rPr>
      </w:pPr>
      <w:r w:rsidRPr="00602721">
        <w:rPr>
          <w:color w:val="1F497D" w:themeColor="text2"/>
          <w:sz w:val="20"/>
          <w:szCs w:val="20"/>
        </w:rPr>
        <w:t>La tecnologia se llama hyper threading.</w:t>
      </w:r>
    </w:p>
    <w:p w:rsidR="000250DD" w:rsidRDefault="000250DD" w:rsidP="000250DD">
      <w:pPr>
        <w:rPr>
          <w:sz w:val="20"/>
          <w:szCs w:val="20"/>
        </w:rPr>
      </w:pPr>
      <w:r>
        <w:rPr>
          <w:sz w:val="20"/>
          <w:szCs w:val="20"/>
        </w:rPr>
        <w:t>6.- ¿Cuál es la función de la memoria caché en un microprocesador? ¿Cuáles son los tipos de memoria cache que utilizan los microprocesadores? ¿Cuál es más rápida?</w:t>
      </w:r>
    </w:p>
    <w:p w:rsidR="000250DD" w:rsidRDefault="00602721" w:rsidP="000250DD">
      <w:pPr>
        <w:rPr>
          <w:color w:val="1F497D" w:themeColor="text2"/>
          <w:sz w:val="20"/>
          <w:szCs w:val="20"/>
        </w:rPr>
      </w:pPr>
      <w:r>
        <w:rPr>
          <w:color w:val="1F497D" w:themeColor="text2"/>
          <w:sz w:val="20"/>
          <w:szCs w:val="20"/>
        </w:rPr>
        <w:lastRenderedPageBreak/>
        <w:t>Una memoria interna que guarda datos solicitados, hay tres tipos: cache de disco, de pista y web.</w:t>
      </w:r>
    </w:p>
    <w:p w:rsidR="00602721" w:rsidRPr="00602721" w:rsidRDefault="00602721" w:rsidP="000250DD">
      <w:pPr>
        <w:rPr>
          <w:color w:val="1F497D" w:themeColor="text2"/>
          <w:sz w:val="20"/>
          <w:szCs w:val="20"/>
        </w:rPr>
      </w:pPr>
      <w:r>
        <w:rPr>
          <w:color w:val="1F497D" w:themeColor="text2"/>
          <w:sz w:val="20"/>
          <w:szCs w:val="20"/>
        </w:rPr>
        <w:t>La cache de pista es la mas rapida.</w:t>
      </w:r>
    </w:p>
    <w:p w:rsidR="000250DD" w:rsidRDefault="000250DD" w:rsidP="000250DD">
      <w:pPr>
        <w:rPr>
          <w:sz w:val="20"/>
          <w:szCs w:val="20"/>
        </w:rPr>
      </w:pPr>
      <w:r>
        <w:rPr>
          <w:sz w:val="20"/>
          <w:szCs w:val="20"/>
        </w:rPr>
        <w:t xml:space="preserve">7.- ¿De cuánta memoria caché dispone el microprocesador de </w:t>
      </w:r>
      <w:r w:rsidR="00A13407">
        <w:rPr>
          <w:sz w:val="20"/>
          <w:szCs w:val="20"/>
        </w:rPr>
        <w:t>12</w:t>
      </w:r>
      <w:r>
        <w:rPr>
          <w:sz w:val="20"/>
          <w:szCs w:val="20"/>
        </w:rPr>
        <w:t>ª generación de Intel: Intel® Core™ i5-</w:t>
      </w:r>
      <w:r w:rsidR="00A13407">
        <w:rPr>
          <w:sz w:val="20"/>
          <w:szCs w:val="20"/>
        </w:rPr>
        <w:t>126</w:t>
      </w:r>
      <w:r>
        <w:rPr>
          <w:sz w:val="20"/>
          <w:szCs w:val="20"/>
        </w:rPr>
        <w:t xml:space="preserve">00? ¿qué socket </w:t>
      </w:r>
      <w:r w:rsidRPr="00602721">
        <w:rPr>
          <w:sz w:val="20"/>
          <w:szCs w:val="20"/>
        </w:rPr>
        <w:t>utiliza</w:t>
      </w:r>
      <w:r>
        <w:rPr>
          <w:sz w:val="20"/>
          <w:szCs w:val="20"/>
        </w:rPr>
        <w:t xml:space="preserve"> este microprocesador?</w:t>
      </w:r>
    </w:p>
    <w:p w:rsidR="00602721" w:rsidRPr="00602721" w:rsidRDefault="00602721" w:rsidP="000250DD">
      <w:pPr>
        <w:rPr>
          <w:color w:val="1F497D" w:themeColor="text2"/>
          <w:sz w:val="20"/>
          <w:szCs w:val="20"/>
        </w:rPr>
      </w:pPr>
      <w:r>
        <w:rPr>
          <w:color w:val="1F497D" w:themeColor="text2"/>
          <w:sz w:val="20"/>
          <w:szCs w:val="20"/>
        </w:rPr>
        <w:t>Tiene 16MB de memoria cache, usa socket tipo LGA</w:t>
      </w:r>
    </w:p>
    <w:p w:rsidR="000250DD" w:rsidRPr="00602721" w:rsidRDefault="000250DD" w:rsidP="000250DD">
      <w:pPr>
        <w:rPr>
          <w:color w:val="1F497D" w:themeColor="text2"/>
          <w:sz w:val="20"/>
          <w:szCs w:val="20"/>
        </w:rPr>
      </w:pPr>
    </w:p>
    <w:p w:rsidR="000250DD" w:rsidRDefault="000250DD" w:rsidP="000250DD">
      <w:pPr>
        <w:rPr>
          <w:sz w:val="20"/>
          <w:szCs w:val="20"/>
        </w:rPr>
      </w:pPr>
      <w:r>
        <w:rPr>
          <w:sz w:val="20"/>
          <w:szCs w:val="20"/>
        </w:rPr>
        <w:t>8.- Utilizando la herramienta de comparación de microprocesadores disponible en la web de Intel, haz una comparativa entre los microprocesadores:</w:t>
      </w:r>
    </w:p>
    <w:p w:rsidR="000250DD" w:rsidRDefault="000250DD" w:rsidP="000250DD">
      <w:pPr>
        <w:rPr>
          <w:sz w:val="20"/>
          <w:szCs w:val="20"/>
        </w:rPr>
      </w:pPr>
    </w:p>
    <w:p w:rsidR="000250DD" w:rsidRDefault="000250DD" w:rsidP="000250DD">
      <w:pPr>
        <w:rPr>
          <w:lang w:val="en-US"/>
        </w:rPr>
      </w:pPr>
      <w:r>
        <w:rPr>
          <w:lang w:val="en-US"/>
        </w:rPr>
        <w:t>Intel® Core™ i5-</w:t>
      </w:r>
      <w:r w:rsidR="007A2981">
        <w:rPr>
          <w:lang w:val="en-US"/>
        </w:rPr>
        <w:t>12</w:t>
      </w:r>
      <w:r w:rsidR="00DB0631">
        <w:rPr>
          <w:lang w:val="en-US"/>
        </w:rPr>
        <w:t>6</w:t>
      </w:r>
      <w:r>
        <w:rPr>
          <w:lang w:val="en-US"/>
        </w:rPr>
        <w:t>00</w:t>
      </w:r>
      <w:r w:rsidRPr="003F61A5">
        <w:rPr>
          <w:lang w:val="en-US"/>
        </w:rPr>
        <w:t xml:space="preserve"> y </w:t>
      </w:r>
      <w:r>
        <w:rPr>
          <w:lang w:val="en-US"/>
        </w:rPr>
        <w:t>Intel® Core™ i7-</w:t>
      </w:r>
      <w:r w:rsidR="00DB0631">
        <w:rPr>
          <w:lang w:val="en-US"/>
        </w:rPr>
        <w:t>11</w:t>
      </w:r>
      <w:r>
        <w:rPr>
          <w:lang w:val="en-US"/>
        </w:rPr>
        <w:t>700</w:t>
      </w:r>
    </w:p>
    <w:p w:rsidR="000250DD" w:rsidRDefault="000250DD" w:rsidP="000250DD">
      <w:pPr>
        <w:rPr>
          <w:lang w:val="en-US"/>
        </w:rPr>
      </w:pPr>
    </w:p>
    <w:p w:rsidR="000250DD" w:rsidRDefault="000250DD" w:rsidP="000250DD">
      <w:pPr>
        <w:rPr>
          <w:sz w:val="20"/>
          <w:szCs w:val="20"/>
        </w:rPr>
      </w:pPr>
      <w:r w:rsidRPr="003F61A5">
        <w:rPr>
          <w:sz w:val="20"/>
          <w:szCs w:val="20"/>
        </w:rPr>
        <w:t xml:space="preserve">¿Cuáles son las diferencias más significativas entre ambos microprocesadores? </w:t>
      </w:r>
      <w:r>
        <w:rPr>
          <w:sz w:val="20"/>
          <w:szCs w:val="20"/>
        </w:rPr>
        <w:t>Explí</w:t>
      </w:r>
      <w:r w:rsidRPr="003F61A5">
        <w:rPr>
          <w:sz w:val="20"/>
          <w:szCs w:val="20"/>
        </w:rPr>
        <w:t>calas de forma razonada.</w:t>
      </w:r>
    </w:p>
    <w:p w:rsidR="00602721" w:rsidRPr="00602721" w:rsidRDefault="00602721" w:rsidP="000250DD">
      <w:pPr>
        <w:rPr>
          <w:color w:val="1F497D" w:themeColor="text2"/>
          <w:sz w:val="20"/>
          <w:szCs w:val="20"/>
        </w:rPr>
      </w:pPr>
      <w:r>
        <w:rPr>
          <w:color w:val="1F497D" w:themeColor="text2"/>
          <w:sz w:val="20"/>
          <w:szCs w:val="20"/>
        </w:rPr>
        <w:t>El i7 tiene la tecnologia de Intel turbo boost, el i5 permite DDR5 y tiene mas ancho de banda</w:t>
      </w:r>
    </w:p>
    <w:p w:rsidR="000250DD" w:rsidRDefault="000250DD" w:rsidP="000250DD">
      <w:pPr>
        <w:rPr>
          <w:sz w:val="20"/>
          <w:szCs w:val="20"/>
        </w:rPr>
      </w:pPr>
    </w:p>
    <w:p w:rsidR="000250DD" w:rsidRDefault="000250DD" w:rsidP="000250DD">
      <w:pPr>
        <w:rPr>
          <w:sz w:val="20"/>
          <w:szCs w:val="20"/>
        </w:rPr>
      </w:pPr>
    </w:p>
    <w:p w:rsidR="000250DD" w:rsidRDefault="000250DD" w:rsidP="000250DD">
      <w:r>
        <w:rPr>
          <w:sz w:val="20"/>
          <w:szCs w:val="20"/>
        </w:rPr>
        <w:t xml:space="preserve">9.- Busca en la página de AMD, un microprocesador de características similares al </w:t>
      </w:r>
      <w:r>
        <w:t>Intel® Core™ i7-</w:t>
      </w:r>
      <w:r w:rsidR="00EC39F7">
        <w:t>11</w:t>
      </w:r>
      <w:r>
        <w:t xml:space="preserve">700. </w:t>
      </w:r>
    </w:p>
    <w:p w:rsidR="000250DD" w:rsidRDefault="000250DD" w:rsidP="000250DD">
      <w:pPr>
        <w:rPr>
          <w:sz w:val="20"/>
          <w:szCs w:val="20"/>
        </w:rPr>
      </w:pPr>
      <w:r w:rsidRPr="003F61A5">
        <w:rPr>
          <w:sz w:val="20"/>
          <w:szCs w:val="20"/>
        </w:rPr>
        <w:t>Añade la tabla de características del microprocesador elegido.</w:t>
      </w:r>
    </w:p>
    <w:p w:rsidR="00602721" w:rsidRPr="003F61A5" w:rsidRDefault="00602721" w:rsidP="000250DD">
      <w:pPr>
        <w:rPr>
          <w:sz w:val="20"/>
          <w:szCs w:val="20"/>
        </w:rPr>
      </w:pPr>
    </w:p>
    <w:p w:rsidR="000250DD" w:rsidRDefault="000250DD" w:rsidP="000250DD">
      <w:pPr>
        <w:rPr>
          <w:sz w:val="20"/>
          <w:szCs w:val="20"/>
        </w:rPr>
      </w:pPr>
      <w:r w:rsidRPr="003F61A5">
        <w:rPr>
          <w:sz w:val="20"/>
          <w:szCs w:val="20"/>
        </w:rPr>
        <w:t xml:space="preserve"> ¿C</w:t>
      </w:r>
      <w:r>
        <w:rPr>
          <w:sz w:val="20"/>
          <w:szCs w:val="20"/>
        </w:rPr>
        <w:t>uál de los dos es más económico?</w:t>
      </w:r>
    </w:p>
    <w:p w:rsidR="00602721" w:rsidRDefault="00602721" w:rsidP="000250DD">
      <w:pPr>
        <w:rPr>
          <w:color w:val="1F497D" w:themeColor="text2"/>
          <w:sz w:val="20"/>
          <w:szCs w:val="20"/>
        </w:rPr>
      </w:pPr>
      <w:hyperlink r:id="rId10" w:history="1">
        <w:r w:rsidRPr="00A75AED">
          <w:rPr>
            <w:rStyle w:val="Hipervnculo"/>
            <w:sz w:val="20"/>
            <w:szCs w:val="20"/>
          </w:rPr>
          <w:t>https://www.amd.com/en/product/10466</w:t>
        </w:r>
      </w:hyperlink>
    </w:p>
    <w:p w:rsidR="00602721" w:rsidRPr="00602721" w:rsidRDefault="00602721" w:rsidP="000250DD">
      <w:pPr>
        <w:rPr>
          <w:color w:val="1F497D" w:themeColor="text2"/>
          <w:sz w:val="20"/>
          <w:szCs w:val="20"/>
        </w:rPr>
      </w:pPr>
      <w:r>
        <w:rPr>
          <w:color w:val="1F497D" w:themeColor="text2"/>
          <w:sz w:val="20"/>
          <w:szCs w:val="20"/>
        </w:rPr>
        <w:t>AMD es más barato</w:t>
      </w:r>
    </w:p>
    <w:p w:rsidR="000250DD" w:rsidRDefault="000250DD" w:rsidP="000250DD">
      <w:pPr>
        <w:rPr>
          <w:sz w:val="20"/>
          <w:szCs w:val="20"/>
        </w:rPr>
      </w:pPr>
    </w:p>
    <w:p w:rsidR="000250DD" w:rsidRPr="00AA128D" w:rsidRDefault="000250DD" w:rsidP="000250DD">
      <w:r>
        <w:rPr>
          <w:sz w:val="20"/>
          <w:szCs w:val="20"/>
        </w:rPr>
        <w:t xml:space="preserve">10.- Utilizando la web: www.pcomponentes.com, elige una placa base Gygabyte, en la cuál sea posible montar el microprocesador al </w:t>
      </w:r>
      <w:r>
        <w:t>Intel® Core™ i7-</w:t>
      </w:r>
      <w:r w:rsidR="00EC39F7">
        <w:t>11</w:t>
      </w:r>
      <w:r>
        <w:t>700</w:t>
      </w:r>
      <w:r>
        <w:rPr>
          <w:sz w:val="20"/>
          <w:szCs w:val="20"/>
        </w:rPr>
        <w:t>, de forma que se puedan utilizar de forma adecuada  las características ofrecidas. (Ten en cuenta: el socket, el tipo y velocidad de la memoria RAM, la relación calidad/precio...).</w:t>
      </w:r>
    </w:p>
    <w:p w:rsidR="000250DD" w:rsidRDefault="000250DD" w:rsidP="000250DD">
      <w:pPr>
        <w:rPr>
          <w:sz w:val="20"/>
          <w:szCs w:val="20"/>
        </w:rPr>
      </w:pPr>
      <w:r>
        <w:rPr>
          <w:sz w:val="20"/>
          <w:szCs w:val="20"/>
        </w:rPr>
        <w:t>Indica el modelo elegido y razona la respuesta.</w:t>
      </w:r>
    </w:p>
    <w:p w:rsidR="000250DD" w:rsidRPr="00602721" w:rsidRDefault="00602721" w:rsidP="000250DD">
      <w:pPr>
        <w:rPr>
          <w:color w:val="1F497D" w:themeColor="text2"/>
          <w:sz w:val="20"/>
          <w:szCs w:val="20"/>
        </w:rPr>
      </w:pPr>
      <w:r w:rsidRPr="00602721">
        <w:rPr>
          <w:color w:val="1F497D" w:themeColor="text2"/>
          <w:sz w:val="20"/>
          <w:szCs w:val="20"/>
        </w:rPr>
        <w:t>MSI H510M PRO, es compatible y tiene socket LGA, ademas de soporte DDR4 y buen precio de unos    60-70€ aprox.</w:t>
      </w:r>
    </w:p>
    <w:p w:rsidR="000250DD" w:rsidRDefault="000250DD" w:rsidP="000250DD">
      <w:pPr>
        <w:rPr>
          <w:sz w:val="20"/>
          <w:szCs w:val="20"/>
        </w:rPr>
      </w:pPr>
      <w:r>
        <w:rPr>
          <w:sz w:val="20"/>
          <w:szCs w:val="20"/>
        </w:rPr>
        <w:lastRenderedPageBreak/>
        <w:t>11.- Utilizando la web: www.pcomponentes.com, elige una placa base Asrock, en la cuál sea posible montar el microprocesador AMD que has elegido en el punto 9, de forma que se puedan utilizar de forma adecuada  las características ofrecidas. . (Ten en cuenta: el socket, el tipo y velocidad de la memoria RAM, la relación calidad/precio...).</w:t>
      </w:r>
    </w:p>
    <w:p w:rsidR="000250DD" w:rsidRDefault="000250DD" w:rsidP="000250DD">
      <w:pPr>
        <w:rPr>
          <w:sz w:val="20"/>
          <w:szCs w:val="20"/>
        </w:rPr>
      </w:pPr>
      <w:r>
        <w:rPr>
          <w:sz w:val="20"/>
          <w:szCs w:val="20"/>
        </w:rPr>
        <w:t>Indica el modelo elegido y razona la respuesta.</w:t>
      </w:r>
    </w:p>
    <w:p w:rsidR="000250DD" w:rsidRPr="003F61A5" w:rsidRDefault="000250DD" w:rsidP="000250DD">
      <w:pPr>
        <w:rPr>
          <w:sz w:val="20"/>
          <w:szCs w:val="20"/>
        </w:rPr>
      </w:pPr>
    </w:p>
    <w:p w:rsidR="008C1406" w:rsidRPr="00602721" w:rsidRDefault="00602721" w:rsidP="000250DD">
      <w:pPr>
        <w:rPr>
          <w:color w:val="1F497D" w:themeColor="text2"/>
        </w:rPr>
      </w:pPr>
      <w:r w:rsidRPr="00602721">
        <w:rPr>
          <w:color w:val="1F497D" w:themeColor="text2"/>
        </w:rPr>
        <w:t>El  ASRock A320M, tiene soporte DDR4, socket adecuado, buen precio, pero debe actualizarse la bios para asegurar el correcto funcionamiento del procesador</w:t>
      </w:r>
    </w:p>
    <w:sectPr w:rsidR="008C1406" w:rsidRPr="00602721" w:rsidSect="00E5458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A11" w:rsidRDefault="00AF7A11" w:rsidP="002F5C04">
      <w:pPr>
        <w:spacing w:after="0" w:line="240" w:lineRule="auto"/>
      </w:pPr>
      <w:r>
        <w:separator/>
      </w:r>
    </w:p>
  </w:endnote>
  <w:endnote w:type="continuationSeparator" w:id="0">
    <w:p w:rsidR="00AF7A11" w:rsidRDefault="00AF7A11" w:rsidP="002F5C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C04" w:rsidRDefault="00593420" w:rsidP="00593420">
    <w:pPr>
      <w:pStyle w:val="Encabezado"/>
      <w:jc w:val="center"/>
      <w:rPr>
        <w:i/>
      </w:rPr>
    </w:pPr>
    <w:r w:rsidRPr="002F5C04">
      <w:rPr>
        <w:i/>
      </w:rPr>
      <w:t xml:space="preserve">MÓDULO: </w:t>
    </w:r>
    <w:r w:rsidR="00962E48">
      <w:rPr>
        <w:i/>
      </w:rPr>
      <w:t>SISTEMAS INFORMÁTICOS</w:t>
    </w:r>
    <w:r>
      <w:rPr>
        <w:i/>
      </w:rPr>
      <w:t xml:space="preserve"> (</w:t>
    </w:r>
    <w:r w:rsidR="00962E48">
      <w:rPr>
        <w:i/>
      </w:rPr>
      <w:t>S</w:t>
    </w:r>
    <w:r w:rsidRPr="002F5C04">
      <w:rPr>
        <w:i/>
      </w:rPr>
      <w:t>.I.)</w:t>
    </w:r>
  </w:p>
  <w:p w:rsidR="00971AEE" w:rsidRPr="00593420" w:rsidRDefault="00971AEE" w:rsidP="00593420">
    <w:pPr>
      <w:pStyle w:val="Encabezado"/>
      <w:jc w:val="center"/>
    </w:pPr>
    <w:r>
      <w:rPr>
        <w:i/>
      </w:rPr>
      <w:t>Profesor: Roberto Macho González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A11" w:rsidRDefault="00AF7A11" w:rsidP="002F5C04">
      <w:pPr>
        <w:spacing w:after="0" w:line="240" w:lineRule="auto"/>
      </w:pPr>
      <w:r>
        <w:separator/>
      </w:r>
    </w:p>
  </w:footnote>
  <w:footnote w:type="continuationSeparator" w:id="0">
    <w:p w:rsidR="00AF7A11" w:rsidRDefault="00AF7A11" w:rsidP="002F5C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C04" w:rsidRDefault="00950686" w:rsidP="002F5C04">
    <w:pPr>
      <w:pStyle w:val="Encabezado"/>
      <w:jc w:val="center"/>
      <w:rPr>
        <w:i/>
      </w:rPr>
    </w:pPr>
    <w:r>
      <w:rPr>
        <w:noProof/>
        <w:lang w:eastAsia="es-ES"/>
      </w:rPr>
      <w:drawing>
        <wp:anchor distT="0" distB="0" distL="0" distR="0" simplePos="0" relativeHeight="251691520" behindDoc="0" locked="0" layoutInCell="1" allowOverlap="1">
          <wp:simplePos x="0" y="0"/>
          <wp:positionH relativeFrom="page">
            <wp:posOffset>5131435</wp:posOffset>
          </wp:positionH>
          <wp:positionV relativeFrom="paragraph">
            <wp:posOffset>-356235</wp:posOffset>
          </wp:positionV>
          <wp:extent cx="2142444" cy="479794"/>
          <wp:effectExtent l="0" t="0" r="0" b="0"/>
          <wp:wrapNone/>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1" cstate="print"/>
                  <a:stretch>
                    <a:fillRect/>
                  </a:stretch>
                </pic:blipFill>
                <pic:spPr>
                  <a:xfrm>
                    <a:off x="0" y="0"/>
                    <a:ext cx="2142444" cy="479794"/>
                  </a:xfrm>
                  <a:prstGeom prst="rect">
                    <a:avLst/>
                  </a:prstGeom>
                </pic:spPr>
              </pic:pic>
            </a:graphicData>
          </a:graphic>
        </wp:anchor>
      </w:drawing>
    </w:r>
    <w:r w:rsidR="007C6E26" w:rsidRPr="001C6BC0">
      <w:rPr>
        <w:bCs/>
        <w:noProof/>
        <w:sz w:val="20"/>
        <w:lang w:eastAsia="es-ES"/>
      </w:rPr>
      <w:drawing>
        <wp:anchor distT="0" distB="0" distL="114300" distR="114300" simplePos="0" relativeHeight="251689472" behindDoc="1" locked="0" layoutInCell="1" allowOverlap="1">
          <wp:simplePos x="0" y="0"/>
          <wp:positionH relativeFrom="column">
            <wp:posOffset>-482600</wp:posOffset>
          </wp:positionH>
          <wp:positionV relativeFrom="paragraph">
            <wp:posOffset>-349885</wp:posOffset>
          </wp:positionV>
          <wp:extent cx="2209800" cy="685800"/>
          <wp:effectExtent l="0" t="0" r="0" b="0"/>
          <wp:wrapThrough wrapText="bothSides">
            <wp:wrapPolygon edited="0">
              <wp:start x="0" y="0"/>
              <wp:lineTo x="0" y="21000"/>
              <wp:lineTo x="21414" y="21000"/>
              <wp:lineTo x="21414" y="0"/>
              <wp:lineTo x="0" y="0"/>
            </wp:wrapPolygon>
          </wp:wrapThrough>
          <wp:docPr id="6" name="Imagen 6" descr="C:\Users\herranisa\AppData\Local\Temp\Temp1_RV__Logotipo_Consejería (1).zip\Escudos Consejería (pequeñ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herranisa\AppData\Local\Temp\Temp1_RV__Logotipo_Consejería (1).zip\Escudos Consejería (pequeños).bmp"/>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anchor>
      </w:drawing>
    </w:r>
  </w:p>
  <w:p w:rsidR="009F07A0" w:rsidRDefault="002F5C04" w:rsidP="002F5C04">
    <w:pPr>
      <w:pStyle w:val="Encabezado"/>
      <w:jc w:val="center"/>
      <w:rPr>
        <w:i/>
      </w:rPr>
    </w:pPr>
    <w:r>
      <w:rPr>
        <w:i/>
      </w:rPr>
      <w:t xml:space="preserve">C.F.G.S. Desarrollo de Aplicaciones </w:t>
    </w:r>
    <w:r w:rsidR="009F07A0">
      <w:rPr>
        <w:i/>
      </w:rPr>
      <w:t>Multiplataforma/</w:t>
    </w:r>
    <w:r w:rsidR="00E30A44">
      <w:rPr>
        <w:i/>
      </w:rPr>
      <w:t>Web</w:t>
    </w:r>
    <w:r>
      <w:rPr>
        <w:i/>
      </w:rPr>
      <w:t xml:space="preserve"> (D.A.</w:t>
    </w:r>
    <w:r w:rsidR="009F07A0">
      <w:rPr>
        <w:i/>
      </w:rPr>
      <w:t>M./D.A.W.)</w:t>
    </w:r>
  </w:p>
  <w:p w:rsidR="002F5C04" w:rsidRPr="002F5C04" w:rsidRDefault="002F5C04" w:rsidP="002F5C04">
    <w:pPr>
      <w:pStyle w:val="Encabezado"/>
      <w:jc w:val="center"/>
      <w:rPr>
        <w:i/>
      </w:rPr>
    </w:pPr>
    <w:r>
      <w:rPr>
        <w:i/>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51993"/>
    <w:multiLevelType w:val="hybridMultilevel"/>
    <w:tmpl w:val="D27C9BE8"/>
    <w:lvl w:ilvl="0" w:tplc="D9BEF8DC">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footnotePr>
    <w:footnote w:id="-1"/>
    <w:footnote w:id="0"/>
  </w:footnotePr>
  <w:endnotePr>
    <w:endnote w:id="-1"/>
    <w:endnote w:id="0"/>
  </w:endnotePr>
  <w:compat/>
  <w:rsids>
    <w:rsidRoot w:val="008C1406"/>
    <w:rsid w:val="000250DD"/>
    <w:rsid w:val="000956EC"/>
    <w:rsid w:val="00105AC3"/>
    <w:rsid w:val="001965BB"/>
    <w:rsid w:val="00251D49"/>
    <w:rsid w:val="002F5C04"/>
    <w:rsid w:val="00593420"/>
    <w:rsid w:val="005C21DA"/>
    <w:rsid w:val="005F0EDD"/>
    <w:rsid w:val="00602721"/>
    <w:rsid w:val="00656F12"/>
    <w:rsid w:val="00704552"/>
    <w:rsid w:val="00732C03"/>
    <w:rsid w:val="0078716D"/>
    <w:rsid w:val="007A2981"/>
    <w:rsid w:val="007C6E26"/>
    <w:rsid w:val="007F3F04"/>
    <w:rsid w:val="0082539A"/>
    <w:rsid w:val="00846841"/>
    <w:rsid w:val="008C1406"/>
    <w:rsid w:val="008C1919"/>
    <w:rsid w:val="00905D4A"/>
    <w:rsid w:val="00950686"/>
    <w:rsid w:val="00962E48"/>
    <w:rsid w:val="00971AEE"/>
    <w:rsid w:val="009F07A0"/>
    <w:rsid w:val="00A13407"/>
    <w:rsid w:val="00A349DB"/>
    <w:rsid w:val="00A63E3E"/>
    <w:rsid w:val="00AA1858"/>
    <w:rsid w:val="00AF7A11"/>
    <w:rsid w:val="00B33A51"/>
    <w:rsid w:val="00B701F6"/>
    <w:rsid w:val="00C556A0"/>
    <w:rsid w:val="00D233AC"/>
    <w:rsid w:val="00D851B4"/>
    <w:rsid w:val="00DB0631"/>
    <w:rsid w:val="00DB6679"/>
    <w:rsid w:val="00E115CF"/>
    <w:rsid w:val="00E23491"/>
    <w:rsid w:val="00E30A44"/>
    <w:rsid w:val="00E5458B"/>
    <w:rsid w:val="00E667D9"/>
    <w:rsid w:val="00EC39F7"/>
    <w:rsid w:val="00EE4533"/>
    <w:rsid w:val="00F179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2" type="connector" idref="#_x0000_s1043"/>
        <o:r id="V:Rule4" type="connector" idref="#_x0000_s1044"/>
        <o:r id="V:Rule6" type="connector" idref="#_x0000_s1045"/>
        <o:r id="V:Rule8" type="connector" idref="#_x0000_s1046"/>
        <o:r id="V:Rule9" type="connector" idref="#_x0000_s1047"/>
        <o:r id="V:Rule10" type="connector" idref="#_x0000_s1048"/>
        <o:r id="V:Rule11" type="connector" idref="#_x0000_s1049"/>
        <o:r id="V:Rule12" type="connector" idref="#_x0000_s1050"/>
        <o:r id="V:Rule14" type="connector" idref="#_x0000_s1051"/>
        <o:r id="V:Rule15" type="connector" idref="#_x0000_s1052"/>
        <o:r id="V:Rule16" type="connector" idref="#_x0000_s1053"/>
        <o:r id="V:Rule17" type="connector" idref="#_x0000_s1054"/>
        <o:r id="V:Rule18" type="connector" idref="#_x0000_s1055"/>
        <o:r id="V:Rule19" type="connector" idref="#_x0000_s1056"/>
        <o:r id="V:Rule20" type="connector" idref="#_x0000_s1057"/>
        <o:r id="V:Rule21" type="connector" idref="#_x0000_s1058"/>
        <o:r id="V:Rule22" type="connector" idref="#_x0000_s1059"/>
        <o:r id="V:Rule23"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5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5C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5C04"/>
  </w:style>
  <w:style w:type="paragraph" w:styleId="Piedepgina">
    <w:name w:val="footer"/>
    <w:basedOn w:val="Normal"/>
    <w:link w:val="PiedepginaCar"/>
    <w:uiPriority w:val="99"/>
    <w:unhideWhenUsed/>
    <w:rsid w:val="002F5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5C04"/>
  </w:style>
  <w:style w:type="paragraph" w:styleId="Textodeglobo">
    <w:name w:val="Balloon Text"/>
    <w:basedOn w:val="Normal"/>
    <w:link w:val="TextodegloboCar"/>
    <w:uiPriority w:val="99"/>
    <w:semiHidden/>
    <w:unhideWhenUsed/>
    <w:rsid w:val="002F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C04"/>
    <w:rPr>
      <w:rFonts w:ascii="Tahoma" w:hAnsi="Tahoma" w:cs="Tahoma"/>
      <w:sz w:val="16"/>
      <w:szCs w:val="16"/>
    </w:rPr>
  </w:style>
  <w:style w:type="table" w:styleId="Tablaconcuadrcula">
    <w:name w:val="Table Grid"/>
    <w:basedOn w:val="Tablanormal"/>
    <w:uiPriority w:val="59"/>
    <w:rsid w:val="002F5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0272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9400347">
      <w:bodyDiv w:val="1"/>
      <w:marLeft w:val="0"/>
      <w:marRight w:val="0"/>
      <w:marTop w:val="0"/>
      <w:marBottom w:val="0"/>
      <w:divBdr>
        <w:top w:val="none" w:sz="0" w:space="0" w:color="auto"/>
        <w:left w:val="none" w:sz="0" w:space="0" w:color="auto"/>
        <w:bottom w:val="none" w:sz="0" w:space="0" w:color="auto"/>
        <w:right w:val="none" w:sz="0" w:space="0" w:color="auto"/>
      </w:divBdr>
    </w:div>
    <w:div w:id="20093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md.com/en/product/1046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OneDrive%20-%20Educantabria\TRABAJO\CURSO_23-24\SI\DAM1_SI_UT_PLANTILLA_ACTIVIDAD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FD75EA-9E15-4523-8DDF-9D1393C8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DAM1_SI_UT_PLANTILLA_ACTIVIDADES</Template>
  <TotalTime>97</TotalTime>
  <Pages>4</Pages>
  <Words>644</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roberto</dc:creator>
  <cp:lastModifiedBy>dam1</cp:lastModifiedBy>
  <cp:revision>17</cp:revision>
  <dcterms:created xsi:type="dcterms:W3CDTF">2023-10-02T10:38:00Z</dcterms:created>
  <dcterms:modified xsi:type="dcterms:W3CDTF">2023-10-02T15:49:00Z</dcterms:modified>
</cp:coreProperties>
</file>